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47" w:rsidRPr="00751325" w:rsidRDefault="00956F97" w:rsidP="00A06B54">
      <w:pPr>
        <w:pStyle w:val="Heading1"/>
        <w:spacing w:before="120" w:after="120"/>
      </w:pPr>
      <w:r w:rsidRPr="00751325">
        <w:t xml:space="preserve">ASP.NET </w:t>
      </w:r>
      <w:r w:rsidR="005C3BBD" w:rsidRPr="00751325">
        <w:t>MVC</w:t>
      </w:r>
      <w:r w:rsidR="00D66747" w:rsidRPr="00751325">
        <w:t xml:space="preserve"> </w:t>
      </w:r>
      <w:r w:rsidRPr="00751325">
        <w:t>–</w:t>
      </w:r>
      <w:r w:rsidR="001A3395">
        <w:t xml:space="preserve"> </w:t>
      </w:r>
      <w:r w:rsidRPr="00751325">
        <w:t xml:space="preserve">Exam </w:t>
      </w:r>
      <w:r w:rsidR="00D66747" w:rsidRPr="00751325">
        <w:t xml:space="preserve">– </w:t>
      </w:r>
      <w:r w:rsidR="005C3BBD" w:rsidRPr="00751325">
        <w:t>October</w:t>
      </w:r>
      <w:r w:rsidRPr="00751325">
        <w:t xml:space="preserve"> 2013</w:t>
      </w:r>
    </w:p>
    <w:p w:rsidR="00F30848" w:rsidRPr="00751325" w:rsidRDefault="000F711A" w:rsidP="00615E35">
      <w:pPr>
        <w:pStyle w:val="Heading2"/>
        <w:spacing w:before="120" w:after="240"/>
        <w:jc w:val="center"/>
      </w:pPr>
      <w:r>
        <w:t xml:space="preserve">Ticketing </w:t>
      </w:r>
      <w:r w:rsidR="00ED05DD" w:rsidRPr="00751325">
        <w:t xml:space="preserve">System </w:t>
      </w:r>
      <w:r w:rsidR="00106840" w:rsidRPr="00751325">
        <w:t xml:space="preserve">in ASP.NET </w:t>
      </w:r>
      <w:r w:rsidR="005C3BBD" w:rsidRPr="00751325">
        <w:t>MVC</w:t>
      </w:r>
    </w:p>
    <w:p w:rsidR="009A0C4B" w:rsidRDefault="00513663" w:rsidP="00513663">
      <w:r w:rsidRPr="00751325">
        <w:t xml:space="preserve">You are assigned to design and implement a </w:t>
      </w:r>
      <w:r w:rsidR="009A0C4B">
        <w:rPr>
          <w:b/>
        </w:rPr>
        <w:t xml:space="preserve">Ticketing </w:t>
      </w:r>
      <w:r w:rsidR="00ED05DD" w:rsidRPr="00751325">
        <w:rPr>
          <w:b/>
        </w:rPr>
        <w:t>System</w:t>
      </w:r>
      <w:r w:rsidR="001B712C" w:rsidRPr="00751325">
        <w:t xml:space="preserve"> where </w:t>
      </w:r>
      <w:r w:rsidR="00156459" w:rsidRPr="00751325">
        <w:t>visitors</w:t>
      </w:r>
      <w:r w:rsidR="001B712C" w:rsidRPr="00751325">
        <w:t xml:space="preserve"> (without authentication) should be able to</w:t>
      </w:r>
      <w:r w:rsidR="009A0C4B">
        <w:t xml:space="preserve"> </w:t>
      </w:r>
      <w:r w:rsidR="009A0C4B" w:rsidRPr="009A0C4B">
        <w:rPr>
          <w:b/>
        </w:rPr>
        <w:t xml:space="preserve">view most </w:t>
      </w:r>
      <w:r w:rsidR="009A0C4B">
        <w:rPr>
          <w:b/>
        </w:rPr>
        <w:t>commented</w:t>
      </w:r>
      <w:r w:rsidR="009A0C4B" w:rsidRPr="009A0C4B">
        <w:rPr>
          <w:b/>
        </w:rPr>
        <w:t xml:space="preserve"> tickets</w:t>
      </w:r>
      <w:r w:rsidR="00CA26D9" w:rsidRPr="00751325">
        <w:t xml:space="preserve">, as well as </w:t>
      </w:r>
      <w:r w:rsidR="00156459" w:rsidRPr="00751325">
        <w:t xml:space="preserve">to </w:t>
      </w:r>
      <w:r w:rsidR="00156459" w:rsidRPr="00751325">
        <w:rPr>
          <w:b/>
        </w:rPr>
        <w:t>register</w:t>
      </w:r>
      <w:r w:rsidR="00156459" w:rsidRPr="00751325">
        <w:t xml:space="preserve"> and </w:t>
      </w:r>
      <w:r w:rsidR="00156459" w:rsidRPr="00751325">
        <w:rPr>
          <w:b/>
        </w:rPr>
        <w:t>login</w:t>
      </w:r>
      <w:r w:rsidR="00156459" w:rsidRPr="00751325">
        <w:t xml:space="preserve"> in the system.</w:t>
      </w:r>
      <w:r w:rsidR="00E05AC5">
        <w:t xml:space="preserve"> </w:t>
      </w:r>
      <w:r w:rsidR="00ED05DD" w:rsidRPr="00751325">
        <w:t>Registered u</w:t>
      </w:r>
      <w:r w:rsidR="001B712C" w:rsidRPr="00751325">
        <w:t xml:space="preserve">sers (after </w:t>
      </w:r>
      <w:r w:rsidR="00156459" w:rsidRPr="00751325">
        <w:t>login</w:t>
      </w:r>
      <w:r w:rsidR="001B712C" w:rsidRPr="00751325">
        <w:t xml:space="preserve">) </w:t>
      </w:r>
      <w:r w:rsidR="00156459" w:rsidRPr="00751325">
        <w:t>should</w:t>
      </w:r>
      <w:r w:rsidR="001B712C" w:rsidRPr="00751325">
        <w:t xml:space="preserve"> be able to </w:t>
      </w:r>
      <w:r w:rsidR="009A0C4B" w:rsidRPr="009A0C4B">
        <w:rPr>
          <w:b/>
        </w:rPr>
        <w:t>view</w:t>
      </w:r>
      <w:r w:rsidR="009A0C4B">
        <w:rPr>
          <w:b/>
        </w:rPr>
        <w:t>, comm</w:t>
      </w:r>
      <w:bookmarkStart w:id="0" w:name="_GoBack"/>
      <w:bookmarkEnd w:id="0"/>
      <w:r w:rsidR="009A0C4B">
        <w:rPr>
          <w:b/>
        </w:rPr>
        <w:t>ent, search</w:t>
      </w:r>
      <w:r w:rsidR="009A0C4B" w:rsidRPr="009A0C4B">
        <w:rPr>
          <w:b/>
        </w:rPr>
        <w:t xml:space="preserve"> and</w:t>
      </w:r>
      <w:r w:rsidR="009A0C4B">
        <w:t xml:space="preserve"> </w:t>
      </w:r>
      <w:r w:rsidR="009A0C4B">
        <w:rPr>
          <w:b/>
        </w:rPr>
        <w:t>send tickets</w:t>
      </w:r>
      <w:r w:rsidR="00D416AF" w:rsidRPr="00D416AF">
        <w:rPr>
          <w:b/>
        </w:rPr>
        <w:t xml:space="preserve"> </w:t>
      </w:r>
      <w:r w:rsidR="00D416AF">
        <w:rPr>
          <w:b/>
        </w:rPr>
        <w:t>(e.g. bug reports)</w:t>
      </w:r>
      <w:r w:rsidR="001B712C" w:rsidRPr="00751325">
        <w:t>.</w:t>
      </w:r>
      <w:r w:rsidR="00E05AC5">
        <w:t xml:space="preserve"> </w:t>
      </w:r>
      <w:r w:rsidR="00A11275" w:rsidRPr="00751325">
        <w:rPr>
          <w:b/>
        </w:rPr>
        <w:t>Administrators</w:t>
      </w:r>
      <w:r w:rsidR="00A11275" w:rsidRPr="00751325">
        <w:t xml:space="preserve"> should have full </w:t>
      </w:r>
      <w:r w:rsidR="00A11275" w:rsidRPr="00751325">
        <w:rPr>
          <w:b/>
        </w:rPr>
        <w:t>CRUD</w:t>
      </w:r>
      <w:r w:rsidR="00A11275" w:rsidRPr="00751325">
        <w:t xml:space="preserve"> operations on </w:t>
      </w:r>
      <w:r w:rsidR="00EF1074">
        <w:rPr>
          <w:b/>
        </w:rPr>
        <w:t>categories</w:t>
      </w:r>
      <w:r w:rsidR="00A00923" w:rsidRPr="00751325">
        <w:t xml:space="preserve"> </w:t>
      </w:r>
      <w:r w:rsidR="00A11275" w:rsidRPr="00751325">
        <w:t xml:space="preserve">and </w:t>
      </w:r>
      <w:r w:rsidR="00A11275" w:rsidRPr="00751325">
        <w:rPr>
          <w:b/>
        </w:rPr>
        <w:t>comments</w:t>
      </w:r>
      <w:r w:rsidR="009A0C4B">
        <w:t>.</w:t>
      </w:r>
    </w:p>
    <w:p w:rsidR="00513663" w:rsidRPr="00751325" w:rsidRDefault="00513663" w:rsidP="00513663">
      <w:r w:rsidRPr="00751325">
        <w:t xml:space="preserve">The system should be implemented as </w:t>
      </w:r>
      <w:r w:rsidR="001D1105">
        <w:t xml:space="preserve">a </w:t>
      </w:r>
      <w:r w:rsidR="00106840" w:rsidRPr="00751325">
        <w:t>server</w:t>
      </w:r>
      <w:r w:rsidR="00094444">
        <w:t>-side w</w:t>
      </w:r>
      <w:r w:rsidRPr="00751325">
        <w:t xml:space="preserve">eb application in </w:t>
      </w:r>
      <w:r w:rsidR="00106840" w:rsidRPr="00751325">
        <w:t xml:space="preserve">ASP.NET </w:t>
      </w:r>
      <w:r w:rsidR="005C3BBD" w:rsidRPr="00751325">
        <w:t>MVC 5</w:t>
      </w:r>
      <w:r w:rsidRPr="00751325">
        <w:t>.</w:t>
      </w:r>
    </w:p>
    <w:p w:rsidR="0036527F" w:rsidRDefault="00D63474" w:rsidP="007E0E69">
      <w:pPr>
        <w:pStyle w:val="Heading3"/>
        <w:spacing w:before="240"/>
        <w:ind w:left="357" w:hanging="357"/>
      </w:pPr>
      <w:r>
        <w:t xml:space="preserve">Ticketing </w:t>
      </w:r>
      <w:r w:rsidR="00E45709" w:rsidRPr="00751325">
        <w:t>System</w:t>
      </w:r>
      <w:r w:rsidR="009B767D" w:rsidRPr="00751325">
        <w:t xml:space="preserve"> </w:t>
      </w:r>
      <w:r w:rsidR="0036527F" w:rsidRPr="00751325">
        <w:t xml:space="preserve">Data </w:t>
      </w:r>
      <w:r w:rsidR="00956F97" w:rsidRPr="00751325">
        <w:t>Layer</w:t>
      </w:r>
      <w:r w:rsidR="00502ACE">
        <w:t xml:space="preserve"> (2</w:t>
      </w:r>
      <w:r w:rsidR="00F50B7F">
        <w:t>0 points)</w:t>
      </w:r>
    </w:p>
    <w:p w:rsidR="00340E83" w:rsidRPr="00DB5019" w:rsidRDefault="00340E83" w:rsidP="004E0AFA">
      <w:pPr>
        <w:pStyle w:val="ListParagraph"/>
        <w:numPr>
          <w:ilvl w:val="0"/>
          <w:numId w:val="19"/>
        </w:numPr>
        <w:rPr>
          <w:highlight w:val="yellow"/>
        </w:rPr>
      </w:pPr>
      <w:r w:rsidRPr="00DB5019">
        <w:rPr>
          <w:highlight w:val="yellow"/>
        </w:rPr>
        <w:t xml:space="preserve">Use </w:t>
      </w:r>
      <w:r w:rsidRPr="00DB5019">
        <w:rPr>
          <w:b/>
          <w:highlight w:val="yellow"/>
        </w:rPr>
        <w:t>Entity Framework</w:t>
      </w:r>
      <w:r w:rsidRPr="00DB5019">
        <w:rPr>
          <w:highlight w:val="yellow"/>
        </w:rPr>
        <w:t xml:space="preserve"> as ORM engine and </w:t>
      </w:r>
      <w:r w:rsidRPr="00DB5019">
        <w:rPr>
          <w:b/>
          <w:highlight w:val="yellow"/>
        </w:rPr>
        <w:t>MS SQL Server Local DB</w:t>
      </w:r>
      <w:r w:rsidRPr="00DB5019">
        <w:rPr>
          <w:highlight w:val="yellow"/>
        </w:rPr>
        <w:t xml:space="preserve"> as database storage engine.</w:t>
      </w:r>
    </w:p>
    <w:p w:rsidR="00BC2953" w:rsidRPr="00DB5019" w:rsidRDefault="00BC2953" w:rsidP="00BC2953">
      <w:pPr>
        <w:jc w:val="right"/>
        <w:rPr>
          <w:highlight w:val="yellow"/>
        </w:rPr>
      </w:pPr>
      <w:r w:rsidRPr="00DB5019">
        <w:rPr>
          <w:highlight w:val="yellow"/>
        </w:rPr>
        <w:t>2 points</w:t>
      </w:r>
    </w:p>
    <w:p w:rsidR="00BC2953" w:rsidRPr="00DB5019" w:rsidRDefault="00BC2953" w:rsidP="004E0AFA">
      <w:pPr>
        <w:pStyle w:val="ListParagraph"/>
        <w:numPr>
          <w:ilvl w:val="0"/>
          <w:numId w:val="19"/>
        </w:numPr>
        <w:rPr>
          <w:highlight w:val="yellow"/>
        </w:rPr>
      </w:pPr>
      <w:r w:rsidRPr="00DB5019">
        <w:rPr>
          <w:b/>
          <w:highlight w:val="yellow"/>
        </w:rPr>
        <w:t xml:space="preserve">Repository pattern and Unit of Work </w:t>
      </w:r>
      <w:r w:rsidRPr="00DB5019">
        <w:rPr>
          <w:highlight w:val="yellow"/>
        </w:rPr>
        <w:t xml:space="preserve">– the data layer </w:t>
      </w:r>
      <w:r w:rsidR="00A50B94" w:rsidRPr="00DB5019">
        <w:rPr>
          <w:highlight w:val="yellow"/>
        </w:rPr>
        <w:t>should be</w:t>
      </w:r>
      <w:r w:rsidRPr="00DB5019">
        <w:rPr>
          <w:highlight w:val="yellow"/>
        </w:rPr>
        <w:t xml:space="preserve"> implemented with repository pattern and unit of work.</w:t>
      </w:r>
    </w:p>
    <w:p w:rsidR="00BC2953" w:rsidRPr="00751325" w:rsidRDefault="00BC2953" w:rsidP="00BC2953">
      <w:pPr>
        <w:pStyle w:val="Score"/>
        <w:spacing w:before="120"/>
        <w:ind w:left="720"/>
      </w:pPr>
      <w:r w:rsidRPr="00751325">
        <w:t xml:space="preserve">7 </w:t>
      </w:r>
      <w:r w:rsidR="0086524D">
        <w:t>points</w:t>
      </w:r>
    </w:p>
    <w:p w:rsidR="000F0BB8" w:rsidRPr="00DB5019" w:rsidRDefault="0036527F" w:rsidP="004E0AFA">
      <w:pPr>
        <w:rPr>
          <w:highlight w:val="yellow"/>
        </w:rPr>
      </w:pPr>
      <w:r w:rsidRPr="00DB5019">
        <w:rPr>
          <w:highlight w:val="yellow"/>
        </w:rPr>
        <w:t xml:space="preserve">Design a simple </w:t>
      </w:r>
      <w:r w:rsidR="00956F97" w:rsidRPr="00DB5019">
        <w:rPr>
          <w:highlight w:val="yellow"/>
        </w:rPr>
        <w:t xml:space="preserve">data layer </w:t>
      </w:r>
      <w:r w:rsidRPr="00DB5019">
        <w:rPr>
          <w:highlight w:val="yellow"/>
        </w:rPr>
        <w:t xml:space="preserve">to hold </w:t>
      </w:r>
      <w:r w:rsidRPr="00DB5019">
        <w:rPr>
          <w:b/>
          <w:highlight w:val="yellow"/>
        </w:rPr>
        <w:t>users</w:t>
      </w:r>
      <w:r w:rsidR="00CA26D9" w:rsidRPr="00DB5019">
        <w:rPr>
          <w:highlight w:val="yellow"/>
        </w:rPr>
        <w:t xml:space="preserve">, </w:t>
      </w:r>
      <w:r w:rsidR="00AD1D65" w:rsidRPr="00DB5019">
        <w:rPr>
          <w:b/>
          <w:highlight w:val="yellow"/>
        </w:rPr>
        <w:t>categories</w:t>
      </w:r>
      <w:r w:rsidR="000F0BB8" w:rsidRPr="00DB5019">
        <w:rPr>
          <w:b/>
          <w:highlight w:val="yellow"/>
        </w:rPr>
        <w:t>, tickets</w:t>
      </w:r>
      <w:r w:rsidR="009D6217" w:rsidRPr="00DB5019">
        <w:rPr>
          <w:b/>
          <w:highlight w:val="yellow"/>
        </w:rPr>
        <w:t xml:space="preserve">, </w:t>
      </w:r>
      <w:r w:rsidR="00EF3174" w:rsidRPr="00DB5019">
        <w:rPr>
          <w:highlight w:val="yellow"/>
        </w:rPr>
        <w:t>and</w:t>
      </w:r>
      <w:r w:rsidR="00EF3174" w:rsidRPr="00DB5019">
        <w:rPr>
          <w:b/>
          <w:highlight w:val="yellow"/>
        </w:rPr>
        <w:t xml:space="preserve"> comments</w:t>
      </w:r>
      <w:r w:rsidR="000F0BB8" w:rsidRPr="00DB5019">
        <w:rPr>
          <w:highlight w:val="yellow"/>
        </w:rPr>
        <w:t>.</w:t>
      </w:r>
    </w:p>
    <w:p w:rsidR="00C1786D" w:rsidRPr="00DB5019" w:rsidRDefault="0036527F" w:rsidP="004E0AFA">
      <w:pPr>
        <w:pStyle w:val="ListParagraph"/>
        <w:numPr>
          <w:ilvl w:val="0"/>
          <w:numId w:val="19"/>
        </w:numPr>
        <w:rPr>
          <w:highlight w:val="yellow"/>
        </w:rPr>
      </w:pPr>
      <w:bookmarkStart w:id="1" w:name="OLE_LINK1"/>
      <w:bookmarkStart w:id="2" w:name="OLE_LINK2"/>
      <w:r w:rsidRPr="00DB5019">
        <w:rPr>
          <w:highlight w:val="yellow"/>
        </w:rPr>
        <w:t xml:space="preserve">Each </w:t>
      </w:r>
      <w:r w:rsidRPr="00DB5019">
        <w:rPr>
          <w:b/>
          <w:highlight w:val="yellow"/>
        </w:rPr>
        <w:t>user</w:t>
      </w:r>
      <w:r w:rsidRPr="00DB5019">
        <w:rPr>
          <w:highlight w:val="yellow"/>
        </w:rPr>
        <w:t xml:space="preserve"> has </w:t>
      </w:r>
      <w:r w:rsidRPr="00DB5019">
        <w:rPr>
          <w:b/>
          <w:highlight w:val="yellow"/>
        </w:rPr>
        <w:t>username</w:t>
      </w:r>
      <w:r w:rsidR="00AD1D65" w:rsidRPr="00DB5019">
        <w:rPr>
          <w:b/>
          <w:highlight w:val="yellow"/>
        </w:rPr>
        <w:t xml:space="preserve">, </w:t>
      </w:r>
      <w:r w:rsidRPr="00DB5019">
        <w:rPr>
          <w:b/>
          <w:highlight w:val="yellow"/>
        </w:rPr>
        <w:t>password</w:t>
      </w:r>
      <w:r w:rsidR="00AD1D65" w:rsidRPr="00DB5019">
        <w:rPr>
          <w:b/>
          <w:highlight w:val="yellow"/>
        </w:rPr>
        <w:t xml:space="preserve"> and points</w:t>
      </w:r>
      <w:r w:rsidRPr="00DB5019">
        <w:rPr>
          <w:highlight w:val="yellow"/>
        </w:rPr>
        <w:t xml:space="preserve">. </w:t>
      </w:r>
      <w:r w:rsidR="009B767D" w:rsidRPr="00DB5019">
        <w:rPr>
          <w:highlight w:val="yellow"/>
        </w:rPr>
        <w:t xml:space="preserve">The password should be stored in the DB </w:t>
      </w:r>
      <w:r w:rsidR="000F07FD" w:rsidRPr="00DB5019">
        <w:rPr>
          <w:highlight w:val="yellow"/>
        </w:rPr>
        <w:t>encrypted</w:t>
      </w:r>
      <w:r w:rsidR="009B767D" w:rsidRPr="00DB5019">
        <w:rPr>
          <w:highlight w:val="yellow"/>
        </w:rPr>
        <w:t xml:space="preserve"> (</w:t>
      </w:r>
      <w:proofErr w:type="gramStart"/>
      <w:r w:rsidR="009B767D" w:rsidRPr="00DB5019">
        <w:rPr>
          <w:highlight w:val="yellow"/>
        </w:rPr>
        <w:t>not</w:t>
      </w:r>
      <w:proofErr w:type="gramEnd"/>
      <w:r w:rsidR="009B767D" w:rsidRPr="00DB5019">
        <w:rPr>
          <w:highlight w:val="yellow"/>
        </w:rPr>
        <w:t xml:space="preserve"> as clear text).</w:t>
      </w:r>
      <w:bookmarkEnd w:id="1"/>
      <w:bookmarkEnd w:id="2"/>
    </w:p>
    <w:p w:rsidR="00C1786D" w:rsidRPr="00DB5019" w:rsidRDefault="00C1786D" w:rsidP="00C1786D">
      <w:pPr>
        <w:jc w:val="right"/>
        <w:rPr>
          <w:highlight w:val="yellow"/>
        </w:rPr>
      </w:pPr>
      <w:r w:rsidRPr="00DB5019">
        <w:rPr>
          <w:highlight w:val="yellow"/>
        </w:rPr>
        <w:t>1 point</w:t>
      </w:r>
    </w:p>
    <w:p w:rsidR="000F0BB8" w:rsidRDefault="00AD1D65" w:rsidP="00290681">
      <w:pPr>
        <w:pStyle w:val="ListParagraph"/>
        <w:numPr>
          <w:ilvl w:val="1"/>
          <w:numId w:val="19"/>
        </w:numPr>
      </w:pPr>
      <w:bookmarkStart w:id="3" w:name="OLE_LINK3"/>
      <w:r w:rsidRPr="00DB5019">
        <w:rPr>
          <w:highlight w:val="yellow"/>
        </w:rPr>
        <w:t xml:space="preserve">The </w:t>
      </w:r>
      <w:r w:rsidR="00ED5430" w:rsidRPr="00DB5019">
        <w:rPr>
          <w:highlight w:val="yellow"/>
        </w:rPr>
        <w:t>user’s</w:t>
      </w:r>
      <w:r w:rsidRPr="00DB5019">
        <w:rPr>
          <w:highlight w:val="yellow"/>
        </w:rPr>
        <w:t xml:space="preserve"> </w:t>
      </w:r>
      <w:r w:rsidRPr="00DB5019">
        <w:rPr>
          <w:b/>
          <w:highlight w:val="yellow"/>
        </w:rPr>
        <w:t>points</w:t>
      </w:r>
      <w:r w:rsidRPr="00DB5019">
        <w:rPr>
          <w:highlight w:val="yellow"/>
        </w:rPr>
        <w:t xml:space="preserve"> are by default </w:t>
      </w:r>
      <w:r w:rsidR="0016238B" w:rsidRPr="00DB5019">
        <w:rPr>
          <w:highlight w:val="yellow"/>
        </w:rPr>
        <w:t>1</w:t>
      </w:r>
      <w:r w:rsidRPr="00DB5019">
        <w:rPr>
          <w:highlight w:val="yellow"/>
        </w:rPr>
        <w:t xml:space="preserve">0 </w:t>
      </w:r>
      <w:bookmarkEnd w:id="3"/>
      <w:r w:rsidRPr="00DB5019">
        <w:rPr>
          <w:highlight w:val="yellow"/>
        </w:rPr>
        <w:t>and</w:t>
      </w:r>
      <w:r>
        <w:t xml:space="preserve"> </w:t>
      </w:r>
      <w:r w:rsidRPr="00FE56A2">
        <w:rPr>
          <w:highlight w:val="yellow"/>
        </w:rPr>
        <w:t>for each reported ticket users receive 1 points.</w:t>
      </w:r>
    </w:p>
    <w:p w:rsidR="00613AAD" w:rsidRDefault="00C1786D" w:rsidP="00613AAD">
      <w:pPr>
        <w:jc w:val="right"/>
      </w:pPr>
      <w:r>
        <w:t>1</w:t>
      </w:r>
      <w:r w:rsidR="00EE7469">
        <w:t xml:space="preserve"> point</w:t>
      </w:r>
    </w:p>
    <w:p w:rsidR="00613AAD" w:rsidRPr="00DB5019" w:rsidRDefault="00613AAD" w:rsidP="00290681">
      <w:pPr>
        <w:pStyle w:val="ListParagraph"/>
        <w:numPr>
          <w:ilvl w:val="1"/>
          <w:numId w:val="19"/>
        </w:numPr>
        <w:jc w:val="left"/>
        <w:rPr>
          <w:highlight w:val="yellow"/>
        </w:rPr>
      </w:pPr>
      <w:r w:rsidRPr="00DB5019">
        <w:rPr>
          <w:highlight w:val="yellow"/>
        </w:rPr>
        <w:t xml:space="preserve">Use the </w:t>
      </w:r>
      <w:bookmarkStart w:id="4" w:name="OLE_LINK4"/>
      <w:bookmarkStart w:id="5" w:name="OLE_LINK5"/>
      <w:r w:rsidRPr="00DB5019">
        <w:rPr>
          <w:b/>
          <w:highlight w:val="yellow"/>
        </w:rPr>
        <w:t>ASP.NET Identity</w:t>
      </w:r>
      <w:r w:rsidRPr="00DB5019">
        <w:rPr>
          <w:highlight w:val="yellow"/>
        </w:rPr>
        <w:t xml:space="preserve"> system to keep the users </w:t>
      </w:r>
      <w:bookmarkEnd w:id="4"/>
      <w:bookmarkEnd w:id="5"/>
      <w:r w:rsidRPr="00DB5019">
        <w:rPr>
          <w:highlight w:val="yellow"/>
        </w:rPr>
        <w:t>and their encrypted passwords.</w:t>
      </w:r>
    </w:p>
    <w:p w:rsidR="00613AAD" w:rsidRDefault="00613AAD" w:rsidP="00613AAD">
      <w:pPr>
        <w:jc w:val="right"/>
      </w:pPr>
      <w:r>
        <w:t>1 point</w:t>
      </w:r>
    </w:p>
    <w:p w:rsidR="000F0BB8" w:rsidRPr="00DB5019" w:rsidRDefault="000F0BB8" w:rsidP="004E0AFA">
      <w:pPr>
        <w:pStyle w:val="ListParagraph"/>
        <w:numPr>
          <w:ilvl w:val="0"/>
          <w:numId w:val="19"/>
        </w:numPr>
        <w:rPr>
          <w:highlight w:val="yellow"/>
        </w:rPr>
      </w:pPr>
      <w:bookmarkStart w:id="6" w:name="OLE_LINK6"/>
      <w:bookmarkStart w:id="7" w:name="OLE_LINK7"/>
      <w:r w:rsidRPr="00DB5019">
        <w:rPr>
          <w:b/>
          <w:highlight w:val="yellow"/>
        </w:rPr>
        <w:t>Categories</w:t>
      </w:r>
      <w:r w:rsidR="00A00923" w:rsidRPr="00DB5019">
        <w:rPr>
          <w:highlight w:val="yellow"/>
        </w:rPr>
        <w:t xml:space="preserve"> </w:t>
      </w:r>
      <w:r w:rsidR="00796AD6" w:rsidRPr="00DB5019">
        <w:rPr>
          <w:highlight w:val="yellow"/>
        </w:rPr>
        <w:t xml:space="preserve">have </w:t>
      </w:r>
      <w:r w:rsidR="00796AD6" w:rsidRPr="00DB5019">
        <w:rPr>
          <w:b/>
          <w:highlight w:val="yellow"/>
        </w:rPr>
        <w:t>name</w:t>
      </w:r>
      <w:r w:rsidR="00796AD6" w:rsidRPr="00DB5019">
        <w:rPr>
          <w:highlight w:val="yellow"/>
        </w:rPr>
        <w:t xml:space="preserve"> (mandatory)</w:t>
      </w:r>
      <w:r w:rsidR="00A53288" w:rsidRPr="00DB5019">
        <w:rPr>
          <w:highlight w:val="yellow"/>
        </w:rPr>
        <w:t xml:space="preserve"> </w:t>
      </w:r>
      <w:r w:rsidR="00796AD6" w:rsidRPr="00DB5019">
        <w:rPr>
          <w:highlight w:val="yellow"/>
        </w:rPr>
        <w:t xml:space="preserve">and hold a </w:t>
      </w:r>
      <w:r w:rsidR="00796AD6" w:rsidRPr="00DB5019">
        <w:rPr>
          <w:b/>
          <w:highlight w:val="yellow"/>
        </w:rPr>
        <w:t xml:space="preserve">set of </w:t>
      </w:r>
      <w:r w:rsidRPr="00DB5019">
        <w:rPr>
          <w:b/>
          <w:highlight w:val="yellow"/>
        </w:rPr>
        <w:t>tickets</w:t>
      </w:r>
      <w:bookmarkEnd w:id="6"/>
      <w:bookmarkEnd w:id="7"/>
      <w:r w:rsidRPr="00DB5019">
        <w:rPr>
          <w:highlight w:val="yellow"/>
        </w:rPr>
        <w:t>.</w:t>
      </w:r>
    </w:p>
    <w:p w:rsidR="00613AAD" w:rsidRDefault="00613AAD" w:rsidP="00613AAD">
      <w:pPr>
        <w:jc w:val="right"/>
      </w:pPr>
      <w:r>
        <w:t>1 point</w:t>
      </w:r>
    </w:p>
    <w:p w:rsidR="00BC62FC" w:rsidRPr="00DB5019" w:rsidRDefault="00796AD6" w:rsidP="004E0AFA">
      <w:pPr>
        <w:pStyle w:val="ListParagraph"/>
        <w:numPr>
          <w:ilvl w:val="0"/>
          <w:numId w:val="19"/>
        </w:numPr>
        <w:rPr>
          <w:highlight w:val="yellow"/>
        </w:rPr>
      </w:pPr>
      <w:r w:rsidRPr="00DB5019">
        <w:rPr>
          <w:highlight w:val="yellow"/>
        </w:rPr>
        <w:t xml:space="preserve">Each </w:t>
      </w:r>
      <w:r w:rsidR="00613CA7" w:rsidRPr="00DB5019">
        <w:rPr>
          <w:b/>
          <w:highlight w:val="yellow"/>
        </w:rPr>
        <w:t>ticket</w:t>
      </w:r>
      <w:r w:rsidRPr="00DB5019">
        <w:rPr>
          <w:highlight w:val="yellow"/>
        </w:rPr>
        <w:t xml:space="preserve"> has </w:t>
      </w:r>
      <w:bookmarkStart w:id="8" w:name="OLE_LINK8"/>
      <w:bookmarkStart w:id="9" w:name="OLE_LINK9"/>
      <w:r w:rsidRPr="00DB5019">
        <w:rPr>
          <w:highlight w:val="yellow"/>
        </w:rPr>
        <w:t xml:space="preserve">mandatory </w:t>
      </w:r>
      <w:r w:rsidR="001532BA" w:rsidRPr="00DB5019">
        <w:rPr>
          <w:b/>
          <w:highlight w:val="yellow"/>
        </w:rPr>
        <w:t>author</w:t>
      </w:r>
      <w:r w:rsidR="001532BA" w:rsidRPr="00DB5019">
        <w:rPr>
          <w:highlight w:val="yellow"/>
        </w:rPr>
        <w:t xml:space="preserve"> (user), </w:t>
      </w:r>
      <w:r w:rsidR="00613CA7" w:rsidRPr="00DB5019">
        <w:rPr>
          <w:b/>
          <w:highlight w:val="yellow"/>
        </w:rPr>
        <w:t>category</w:t>
      </w:r>
      <w:r w:rsidR="007B5478" w:rsidRPr="00DB5019">
        <w:rPr>
          <w:b/>
          <w:highlight w:val="yellow"/>
        </w:rPr>
        <w:t xml:space="preserve">, </w:t>
      </w:r>
      <w:r w:rsidR="00613CA7" w:rsidRPr="00DB5019">
        <w:rPr>
          <w:b/>
          <w:highlight w:val="yellow"/>
        </w:rPr>
        <w:t>title</w:t>
      </w:r>
      <w:r w:rsidR="007B5478" w:rsidRPr="00DB5019">
        <w:rPr>
          <w:b/>
          <w:highlight w:val="yellow"/>
        </w:rPr>
        <w:t xml:space="preserve">, </w:t>
      </w:r>
      <w:r w:rsidR="00613CA7" w:rsidRPr="00DB5019">
        <w:rPr>
          <w:b/>
          <w:highlight w:val="yellow"/>
        </w:rPr>
        <w:t>priority</w:t>
      </w:r>
      <w:r w:rsidR="007B5478" w:rsidRPr="00DB5019">
        <w:rPr>
          <w:b/>
          <w:highlight w:val="yellow"/>
        </w:rPr>
        <w:t xml:space="preserve"> </w:t>
      </w:r>
      <w:bookmarkEnd w:id="8"/>
      <w:bookmarkEnd w:id="9"/>
      <w:r w:rsidR="007B5478" w:rsidRPr="00DB5019">
        <w:rPr>
          <w:highlight w:val="yellow"/>
          <w:lang w:val="bg-BG"/>
        </w:rPr>
        <w:t>(</w:t>
      </w:r>
      <w:r w:rsidR="00BC62FC" w:rsidRPr="00DB5019">
        <w:rPr>
          <w:highlight w:val="yellow"/>
        </w:rPr>
        <w:t>low, m</w:t>
      </w:r>
      <w:r w:rsidR="00613CA7" w:rsidRPr="00DB5019">
        <w:rPr>
          <w:highlight w:val="yellow"/>
        </w:rPr>
        <w:t>edium (default</w:t>
      </w:r>
      <w:r w:rsidR="00BC62FC" w:rsidRPr="00DB5019">
        <w:rPr>
          <w:highlight w:val="yellow"/>
        </w:rPr>
        <w:t xml:space="preserve"> value</w:t>
      </w:r>
      <w:r w:rsidR="00613CA7" w:rsidRPr="00DB5019">
        <w:rPr>
          <w:highlight w:val="yellow"/>
        </w:rPr>
        <w:t>)</w:t>
      </w:r>
      <w:r w:rsidR="00BC62FC" w:rsidRPr="00DB5019">
        <w:rPr>
          <w:highlight w:val="yellow"/>
        </w:rPr>
        <w:t>, h</w:t>
      </w:r>
      <w:r w:rsidR="00613CA7" w:rsidRPr="00DB5019">
        <w:rPr>
          <w:highlight w:val="yellow"/>
        </w:rPr>
        <w:t>igh</w:t>
      </w:r>
      <w:r w:rsidR="007B5478" w:rsidRPr="00DB5019">
        <w:rPr>
          <w:highlight w:val="yellow"/>
        </w:rPr>
        <w:t>)</w:t>
      </w:r>
      <w:r w:rsidR="00BC62FC" w:rsidRPr="00DB5019">
        <w:rPr>
          <w:highlight w:val="yellow"/>
        </w:rPr>
        <w:t xml:space="preserve"> </w:t>
      </w:r>
      <w:r w:rsidR="00E05AC5" w:rsidRPr="00DB5019">
        <w:rPr>
          <w:highlight w:val="yellow"/>
        </w:rPr>
        <w:t>and</w:t>
      </w:r>
      <w:r w:rsidR="00E05AC5" w:rsidRPr="00DB5019">
        <w:rPr>
          <w:b/>
          <w:highlight w:val="yellow"/>
        </w:rPr>
        <w:t xml:space="preserve"> </w:t>
      </w:r>
      <w:bookmarkStart w:id="10" w:name="OLE_LINK10"/>
      <w:bookmarkStart w:id="11" w:name="OLE_LINK11"/>
      <w:r w:rsidRPr="00DB5019">
        <w:rPr>
          <w:highlight w:val="yellow"/>
        </w:rPr>
        <w:t xml:space="preserve">optionally </w:t>
      </w:r>
      <w:r w:rsidR="00BF3F4C" w:rsidRPr="00DB5019">
        <w:rPr>
          <w:b/>
          <w:highlight w:val="yellow"/>
        </w:rPr>
        <w:t xml:space="preserve">screenshot URL </w:t>
      </w:r>
      <w:r w:rsidR="00BF3F4C" w:rsidRPr="00DB5019">
        <w:rPr>
          <w:highlight w:val="yellow"/>
        </w:rPr>
        <w:t>and</w:t>
      </w:r>
      <w:r w:rsidR="001532BA" w:rsidRPr="00DB5019">
        <w:rPr>
          <w:highlight w:val="yellow"/>
        </w:rPr>
        <w:t xml:space="preserve"> </w:t>
      </w:r>
      <w:r w:rsidRPr="00DB5019">
        <w:rPr>
          <w:b/>
          <w:highlight w:val="yellow"/>
        </w:rPr>
        <w:t>description</w:t>
      </w:r>
      <w:r w:rsidR="00E82D15" w:rsidRPr="00DB5019">
        <w:rPr>
          <w:b/>
          <w:highlight w:val="yellow"/>
        </w:rPr>
        <w:t xml:space="preserve"> </w:t>
      </w:r>
      <w:r w:rsidR="00E82D15" w:rsidRPr="00DB5019">
        <w:rPr>
          <w:highlight w:val="yellow"/>
        </w:rPr>
        <w:t>(</w:t>
      </w:r>
      <w:r w:rsidR="00D067AD" w:rsidRPr="00DB5019">
        <w:rPr>
          <w:highlight w:val="yellow"/>
        </w:rPr>
        <w:t>string</w:t>
      </w:r>
      <w:r w:rsidR="00BC62FC" w:rsidRPr="00DB5019">
        <w:rPr>
          <w:highlight w:val="yellow"/>
        </w:rPr>
        <w:t>, no html allowed</w:t>
      </w:r>
      <w:bookmarkEnd w:id="10"/>
      <w:bookmarkEnd w:id="11"/>
      <w:r w:rsidR="00D067AD" w:rsidRPr="00DB5019">
        <w:rPr>
          <w:highlight w:val="yellow"/>
        </w:rPr>
        <w:t>)</w:t>
      </w:r>
      <w:r w:rsidRPr="00DB5019">
        <w:rPr>
          <w:highlight w:val="yellow"/>
        </w:rPr>
        <w:t>.</w:t>
      </w:r>
      <w:r w:rsidR="00AE0FDE" w:rsidRPr="00DB5019">
        <w:rPr>
          <w:highlight w:val="yellow"/>
        </w:rPr>
        <w:t xml:space="preserve"> </w:t>
      </w:r>
      <w:r w:rsidR="00BC62FC" w:rsidRPr="00DB5019">
        <w:rPr>
          <w:highlight w:val="yellow"/>
        </w:rPr>
        <w:t>Tickets</w:t>
      </w:r>
      <w:r w:rsidR="00AE0FDE" w:rsidRPr="00DB5019">
        <w:rPr>
          <w:highlight w:val="yellow"/>
        </w:rPr>
        <w:t xml:space="preserve"> also have </w:t>
      </w:r>
      <w:r w:rsidR="00190314" w:rsidRPr="00DB5019">
        <w:rPr>
          <w:highlight w:val="yellow"/>
        </w:rPr>
        <w:t xml:space="preserve">a </w:t>
      </w:r>
      <w:r w:rsidR="00BC62FC" w:rsidRPr="00DB5019">
        <w:rPr>
          <w:highlight w:val="yellow"/>
        </w:rPr>
        <w:t xml:space="preserve">set </w:t>
      </w:r>
      <w:r w:rsidR="00AE0FDE" w:rsidRPr="00DB5019">
        <w:rPr>
          <w:highlight w:val="yellow"/>
        </w:rPr>
        <w:t xml:space="preserve">of </w:t>
      </w:r>
      <w:r w:rsidR="00AE0FDE" w:rsidRPr="00DB5019">
        <w:rPr>
          <w:b/>
          <w:highlight w:val="yellow"/>
        </w:rPr>
        <w:t>comments</w:t>
      </w:r>
      <w:r w:rsidR="00BC62FC" w:rsidRPr="00DB5019">
        <w:rPr>
          <w:highlight w:val="yellow"/>
        </w:rPr>
        <w:t>.</w:t>
      </w:r>
    </w:p>
    <w:p w:rsidR="00613AAD" w:rsidRDefault="00D06758" w:rsidP="00613AAD">
      <w:pPr>
        <w:jc w:val="right"/>
      </w:pPr>
      <w:r>
        <w:t>3</w:t>
      </w:r>
      <w:r w:rsidR="00613AAD">
        <w:t xml:space="preserve"> points</w:t>
      </w:r>
    </w:p>
    <w:p w:rsidR="00BC62FC" w:rsidRPr="00DB5019" w:rsidRDefault="00B443E5" w:rsidP="004E0AFA">
      <w:pPr>
        <w:pStyle w:val="ListParagraph"/>
        <w:numPr>
          <w:ilvl w:val="0"/>
          <w:numId w:val="19"/>
        </w:numPr>
        <w:rPr>
          <w:highlight w:val="yellow"/>
        </w:rPr>
      </w:pPr>
      <w:bookmarkStart w:id="12" w:name="OLE_LINK12"/>
      <w:bookmarkStart w:id="13" w:name="OLE_LINK13"/>
      <w:r w:rsidRPr="00DB5019">
        <w:rPr>
          <w:highlight w:val="yellow"/>
        </w:rPr>
        <w:t xml:space="preserve">Each </w:t>
      </w:r>
      <w:r w:rsidR="00BC62FC" w:rsidRPr="00DB5019">
        <w:rPr>
          <w:highlight w:val="yellow"/>
        </w:rPr>
        <w:t xml:space="preserve">comment </w:t>
      </w:r>
      <w:r w:rsidRPr="00DB5019">
        <w:rPr>
          <w:highlight w:val="yellow"/>
        </w:rPr>
        <w:t xml:space="preserve">has </w:t>
      </w:r>
      <w:r w:rsidRPr="00DB5019">
        <w:rPr>
          <w:b/>
          <w:highlight w:val="yellow"/>
        </w:rPr>
        <w:t>user</w:t>
      </w:r>
      <w:r w:rsidR="00AB73B1" w:rsidRPr="00DB5019">
        <w:rPr>
          <w:b/>
          <w:highlight w:val="yellow"/>
        </w:rPr>
        <w:t xml:space="preserve">, </w:t>
      </w:r>
      <w:r w:rsidR="00BC62FC" w:rsidRPr="00DB5019">
        <w:rPr>
          <w:b/>
          <w:highlight w:val="yellow"/>
        </w:rPr>
        <w:t>ticket</w:t>
      </w:r>
      <w:r w:rsidRPr="00DB5019">
        <w:rPr>
          <w:highlight w:val="yellow"/>
        </w:rPr>
        <w:t xml:space="preserve"> and </w:t>
      </w:r>
      <w:r w:rsidRPr="00DB5019">
        <w:rPr>
          <w:b/>
          <w:highlight w:val="yellow"/>
        </w:rPr>
        <w:t>content</w:t>
      </w:r>
      <w:r w:rsidRPr="00DB5019">
        <w:rPr>
          <w:highlight w:val="yellow"/>
        </w:rPr>
        <w:t>.</w:t>
      </w:r>
    </w:p>
    <w:bookmarkEnd w:id="12"/>
    <w:bookmarkEnd w:id="13"/>
    <w:p w:rsidR="00BC62FC" w:rsidRPr="00751325" w:rsidRDefault="00C77845" w:rsidP="00BC62FC">
      <w:pPr>
        <w:pStyle w:val="Score"/>
        <w:ind w:left="720"/>
      </w:pPr>
      <w:r>
        <w:t>1</w:t>
      </w:r>
      <w:r w:rsidR="00BC62FC" w:rsidRPr="00751325">
        <w:t xml:space="preserve"> </w:t>
      </w:r>
      <w:r w:rsidR="009A7831">
        <w:t>point</w:t>
      </w:r>
    </w:p>
    <w:p w:rsidR="00796AD6" w:rsidRPr="0004354A" w:rsidRDefault="00796AD6" w:rsidP="004E0AFA">
      <w:pPr>
        <w:pStyle w:val="ListParagraph"/>
        <w:numPr>
          <w:ilvl w:val="0"/>
          <w:numId w:val="19"/>
        </w:numPr>
        <w:rPr>
          <w:highlight w:val="yellow"/>
        </w:rPr>
      </w:pPr>
      <w:r w:rsidRPr="0004354A">
        <w:rPr>
          <w:highlight w:val="yellow"/>
        </w:rPr>
        <w:t xml:space="preserve">Fill some </w:t>
      </w:r>
      <w:r w:rsidRPr="0004354A">
        <w:rPr>
          <w:b/>
          <w:highlight w:val="yellow"/>
        </w:rPr>
        <w:t>sample data</w:t>
      </w:r>
      <w:r w:rsidRPr="0004354A">
        <w:rPr>
          <w:highlight w:val="yellow"/>
        </w:rPr>
        <w:t xml:space="preserve"> in the DB to simplify any further testing.</w:t>
      </w:r>
    </w:p>
    <w:p w:rsidR="00BC62FC" w:rsidRPr="00751325" w:rsidRDefault="00BC62FC" w:rsidP="00BC62FC">
      <w:pPr>
        <w:pStyle w:val="Score"/>
        <w:ind w:left="720"/>
      </w:pPr>
      <w:r w:rsidRPr="00751325">
        <w:t xml:space="preserve">2 </w:t>
      </w:r>
      <w:r w:rsidR="009A7831">
        <w:t>points</w:t>
      </w:r>
    </w:p>
    <w:p w:rsidR="00E86BB3" w:rsidRPr="0004354A" w:rsidRDefault="00E86BB3" w:rsidP="004E0AFA">
      <w:pPr>
        <w:pStyle w:val="ListParagraph"/>
        <w:numPr>
          <w:ilvl w:val="0"/>
          <w:numId w:val="19"/>
        </w:numPr>
        <w:rPr>
          <w:highlight w:val="yellow"/>
        </w:rPr>
      </w:pPr>
      <w:r w:rsidRPr="0004354A">
        <w:rPr>
          <w:highlight w:val="yellow"/>
        </w:rPr>
        <w:t xml:space="preserve">Your </w:t>
      </w:r>
      <w:r w:rsidRPr="0004354A">
        <w:rPr>
          <w:b/>
          <w:highlight w:val="yellow"/>
        </w:rPr>
        <w:t>project should run after "copy/paste" deployment</w:t>
      </w:r>
      <w:r w:rsidRPr="0004354A">
        <w:rPr>
          <w:highlight w:val="yellow"/>
        </w:rPr>
        <w:t>, without changing connection strings or other settings. You may use code first, model first or database first approach to access your data from Entity Framework.</w:t>
      </w:r>
    </w:p>
    <w:p w:rsidR="00E86BB3" w:rsidRDefault="00BC62FC" w:rsidP="0036527F">
      <w:pPr>
        <w:pStyle w:val="Score"/>
        <w:ind w:left="720"/>
      </w:pPr>
      <w:r>
        <w:t>1</w:t>
      </w:r>
      <w:r w:rsidR="00E86BB3" w:rsidRPr="00751325">
        <w:t xml:space="preserve"> </w:t>
      </w:r>
      <w:r w:rsidR="009A7831">
        <w:t>point</w:t>
      </w:r>
    </w:p>
    <w:p w:rsidR="005E2DE7" w:rsidRPr="00751325" w:rsidRDefault="00780723" w:rsidP="00190314">
      <w:pPr>
        <w:pStyle w:val="Heading3"/>
        <w:ind w:left="360"/>
      </w:pPr>
      <w:r>
        <w:lastRenderedPageBreak/>
        <w:t xml:space="preserve">Ticketing </w:t>
      </w:r>
      <w:r w:rsidR="00ED05DD" w:rsidRPr="00751325">
        <w:t xml:space="preserve">System </w:t>
      </w:r>
      <w:r w:rsidR="00106840" w:rsidRPr="00751325">
        <w:t xml:space="preserve">ASP.NET </w:t>
      </w:r>
      <w:r w:rsidR="00126472" w:rsidRPr="00751325">
        <w:t>MVC</w:t>
      </w:r>
      <w:r w:rsidR="005E2DE7" w:rsidRPr="00751325">
        <w:t xml:space="preserve"> Application</w:t>
      </w:r>
      <w:r w:rsidR="005B5929">
        <w:t xml:space="preserve"> – </w:t>
      </w:r>
      <w:bookmarkStart w:id="14" w:name="OLE_LINK14"/>
      <w:bookmarkStart w:id="15" w:name="OLE_LINK15"/>
      <w:r w:rsidR="005B5929">
        <w:t>Common Features</w:t>
      </w:r>
      <w:r w:rsidR="002E7ED1">
        <w:t xml:space="preserve"> </w:t>
      </w:r>
      <w:bookmarkEnd w:id="14"/>
      <w:bookmarkEnd w:id="15"/>
      <w:r w:rsidR="002E7ED1">
        <w:t>(1</w:t>
      </w:r>
      <w:r w:rsidR="00134E12">
        <w:t>6</w:t>
      </w:r>
      <w:r w:rsidR="002E7ED1">
        <w:t xml:space="preserve"> points)</w:t>
      </w:r>
    </w:p>
    <w:p w:rsidR="002E5FD8" w:rsidRPr="00DD3CFB" w:rsidRDefault="00AB1411" w:rsidP="005E2DE7">
      <w:pPr>
        <w:numPr>
          <w:ilvl w:val="0"/>
          <w:numId w:val="14"/>
        </w:numPr>
        <w:rPr>
          <w:highlight w:val="yellow"/>
        </w:rPr>
      </w:pPr>
      <w:r w:rsidRPr="00DD3CFB">
        <w:rPr>
          <w:b/>
          <w:highlight w:val="yellow"/>
        </w:rPr>
        <w:t>Layout</w:t>
      </w:r>
      <w:r w:rsidR="001738F6" w:rsidRPr="00DD3CFB">
        <w:rPr>
          <w:highlight w:val="yellow"/>
        </w:rPr>
        <w:t xml:space="preserve"> – </w:t>
      </w:r>
      <w:r w:rsidR="00690E88" w:rsidRPr="00DD3CFB">
        <w:rPr>
          <w:highlight w:val="yellow"/>
        </w:rPr>
        <w:t>design</w:t>
      </w:r>
      <w:r w:rsidR="009778FC" w:rsidRPr="00DD3CFB">
        <w:rPr>
          <w:highlight w:val="yellow"/>
        </w:rPr>
        <w:t xml:space="preserve"> an</w:t>
      </w:r>
      <w:r w:rsidR="001738F6" w:rsidRPr="00DD3CFB">
        <w:rPr>
          <w:highlight w:val="yellow"/>
        </w:rPr>
        <w:t xml:space="preserve"> ASP.NET </w:t>
      </w:r>
      <w:r w:rsidR="007E607E" w:rsidRPr="00DD3CFB">
        <w:rPr>
          <w:highlight w:val="yellow"/>
        </w:rPr>
        <w:t xml:space="preserve">MVC </w:t>
      </w:r>
      <w:bookmarkStart w:id="16" w:name="OLE_LINK16"/>
      <w:bookmarkStart w:id="17" w:name="OLE_LINK17"/>
      <w:r w:rsidR="007E607E" w:rsidRPr="00DD3CFB">
        <w:rPr>
          <w:highlight w:val="yellow"/>
        </w:rPr>
        <w:t>Layout page</w:t>
      </w:r>
      <w:r w:rsidR="001738F6" w:rsidRPr="00DD3CFB">
        <w:rPr>
          <w:highlight w:val="yellow"/>
        </w:rPr>
        <w:t xml:space="preserve"> to reuse the common</w:t>
      </w:r>
      <w:r w:rsidR="00F4415E" w:rsidRPr="00DD3CFB">
        <w:rPr>
          <w:highlight w:val="yellow"/>
        </w:rPr>
        <w:t xml:space="preserve"> page elements like headers and </w:t>
      </w:r>
      <w:r w:rsidR="001738F6" w:rsidRPr="00DD3CFB">
        <w:rPr>
          <w:highlight w:val="yellow"/>
        </w:rPr>
        <w:t>footers</w:t>
      </w:r>
      <w:r w:rsidR="00740DA0" w:rsidRPr="00DD3CFB">
        <w:rPr>
          <w:highlight w:val="yellow"/>
        </w:rPr>
        <w:t xml:space="preserve"> and navigation</w:t>
      </w:r>
      <w:r w:rsidR="00690E88" w:rsidRPr="00DD3CFB">
        <w:rPr>
          <w:highlight w:val="yellow"/>
        </w:rPr>
        <w:t xml:space="preserve"> in all other pages in the project</w:t>
      </w:r>
      <w:bookmarkEnd w:id="16"/>
      <w:bookmarkEnd w:id="17"/>
      <w:r w:rsidR="001738F6" w:rsidRPr="00DD3CFB">
        <w:rPr>
          <w:highlight w:val="yellow"/>
        </w:rPr>
        <w:t>.</w:t>
      </w:r>
    </w:p>
    <w:p w:rsidR="00E62FB4" w:rsidRPr="00DD3CFB" w:rsidRDefault="00707C9D" w:rsidP="00E62FB4">
      <w:pPr>
        <w:ind w:left="360"/>
        <w:jc w:val="right"/>
        <w:rPr>
          <w:highlight w:val="yellow"/>
        </w:rPr>
      </w:pPr>
      <w:r w:rsidRPr="00DD3CFB">
        <w:rPr>
          <w:highlight w:val="yellow"/>
        </w:rPr>
        <w:t>2</w:t>
      </w:r>
      <w:r w:rsidR="00E62FB4" w:rsidRPr="00DD3CFB">
        <w:rPr>
          <w:highlight w:val="yellow"/>
        </w:rPr>
        <w:t xml:space="preserve"> point</w:t>
      </w:r>
      <w:r w:rsidRPr="00DD3CFB">
        <w:rPr>
          <w:highlight w:val="yellow"/>
        </w:rPr>
        <w:t>s</w:t>
      </w:r>
    </w:p>
    <w:p w:rsidR="006B5876" w:rsidRPr="00DD3CFB" w:rsidRDefault="00695459" w:rsidP="005E2DE7">
      <w:pPr>
        <w:numPr>
          <w:ilvl w:val="0"/>
          <w:numId w:val="14"/>
        </w:numPr>
        <w:rPr>
          <w:highlight w:val="yellow"/>
        </w:rPr>
      </w:pPr>
      <w:r w:rsidRPr="00DD3CFB">
        <w:rPr>
          <w:highlight w:val="yellow"/>
        </w:rPr>
        <w:t xml:space="preserve">In the </w:t>
      </w:r>
      <w:r w:rsidRPr="00DD3CFB">
        <w:rPr>
          <w:b/>
          <w:highlight w:val="yellow"/>
        </w:rPr>
        <w:t>navigation</w:t>
      </w:r>
      <w:r w:rsidRPr="00DD3CFB">
        <w:rPr>
          <w:highlight w:val="yellow"/>
        </w:rPr>
        <w:t xml:space="preserve"> </w:t>
      </w:r>
      <w:r w:rsidR="00707C9D" w:rsidRPr="00DD3CFB">
        <w:rPr>
          <w:highlight w:val="yellow"/>
        </w:rPr>
        <w:t xml:space="preserve">when user is not authorized </w:t>
      </w:r>
      <w:r w:rsidRPr="00DD3CFB">
        <w:rPr>
          <w:highlight w:val="yellow"/>
        </w:rPr>
        <w:t>a</w:t>
      </w:r>
      <w:r w:rsidR="00BE7852" w:rsidRPr="00DD3CFB">
        <w:rPr>
          <w:highlight w:val="yellow"/>
        </w:rPr>
        <w:t>dd link</w:t>
      </w:r>
      <w:r w:rsidR="00E90C88" w:rsidRPr="00DD3CFB">
        <w:rPr>
          <w:highlight w:val="yellow"/>
        </w:rPr>
        <w:t xml:space="preserve"> only</w:t>
      </w:r>
      <w:r w:rsidR="00A80634" w:rsidRPr="00DD3CFB">
        <w:rPr>
          <w:highlight w:val="yellow"/>
        </w:rPr>
        <w:t xml:space="preserve"> to </w:t>
      </w:r>
      <w:r w:rsidR="00200802" w:rsidRPr="00DD3CFB">
        <w:rPr>
          <w:highlight w:val="yellow"/>
        </w:rPr>
        <w:t xml:space="preserve">the </w:t>
      </w:r>
      <w:r w:rsidR="00F01A58" w:rsidRPr="00DD3CFB">
        <w:rPr>
          <w:highlight w:val="yellow"/>
        </w:rPr>
        <w:t>home page</w:t>
      </w:r>
      <w:r w:rsidR="00E90C88" w:rsidRPr="00DD3CFB">
        <w:rPr>
          <w:highlight w:val="yellow"/>
        </w:rPr>
        <w:t>, register and login pages</w:t>
      </w:r>
      <w:r w:rsidR="006B5876" w:rsidRPr="00DD3CFB">
        <w:rPr>
          <w:highlight w:val="yellow"/>
        </w:rPr>
        <w:t>.</w:t>
      </w:r>
    </w:p>
    <w:p w:rsidR="006B5876" w:rsidRPr="00DD3CFB" w:rsidRDefault="00BE7852" w:rsidP="006B5876">
      <w:pPr>
        <w:ind w:left="720"/>
        <w:rPr>
          <w:highlight w:val="yellow"/>
        </w:rPr>
      </w:pPr>
      <w:r w:rsidRPr="00DD3CFB">
        <w:rPr>
          <w:highlight w:val="yellow"/>
        </w:rPr>
        <w:t xml:space="preserve">For registered users </w:t>
      </w:r>
      <w:r w:rsidR="00A80634" w:rsidRPr="00DD3CFB">
        <w:rPr>
          <w:highlight w:val="yellow"/>
        </w:rPr>
        <w:t xml:space="preserve">add link </w:t>
      </w:r>
      <w:r w:rsidR="00F01A58" w:rsidRPr="00DD3CFB">
        <w:rPr>
          <w:highlight w:val="yellow"/>
        </w:rPr>
        <w:t xml:space="preserve">for adding </w:t>
      </w:r>
      <w:r w:rsidR="00F01A58" w:rsidRPr="00FE56A2">
        <w:rPr>
          <w:highlight w:val="yellow"/>
        </w:rPr>
        <w:t xml:space="preserve">a new ticket and </w:t>
      </w:r>
      <w:r w:rsidR="006B5876" w:rsidRPr="00FE56A2">
        <w:rPr>
          <w:highlight w:val="yellow"/>
        </w:rPr>
        <w:t>to tickets list.</w:t>
      </w:r>
    </w:p>
    <w:p w:rsidR="001738F6" w:rsidRPr="00751325" w:rsidRDefault="00A80634" w:rsidP="006B5876">
      <w:pPr>
        <w:ind w:left="720"/>
      </w:pPr>
      <w:r w:rsidRPr="00DD3CFB">
        <w:rPr>
          <w:highlight w:val="yellow"/>
        </w:rPr>
        <w:t>For administrators add sub-</w:t>
      </w:r>
      <w:r w:rsidRPr="00987405">
        <w:rPr>
          <w:highlight w:val="yellow"/>
        </w:rPr>
        <w:t>menu for every administration available.</w:t>
      </w:r>
    </w:p>
    <w:p w:rsidR="009778FC" w:rsidRDefault="00BE7852" w:rsidP="009778FC">
      <w:pPr>
        <w:pStyle w:val="Score"/>
        <w:spacing w:before="120"/>
        <w:ind w:left="720"/>
      </w:pPr>
      <w:r>
        <w:t>3</w:t>
      </w:r>
      <w:r w:rsidR="009778FC" w:rsidRPr="00751325">
        <w:t xml:space="preserve"> </w:t>
      </w:r>
      <w:r w:rsidR="00E62FB4">
        <w:t>point</w:t>
      </w:r>
      <w:r>
        <w:t>s</w:t>
      </w:r>
    </w:p>
    <w:p w:rsidR="00A80634" w:rsidRPr="00DD3CFB" w:rsidRDefault="00A80634" w:rsidP="00883B2F">
      <w:pPr>
        <w:numPr>
          <w:ilvl w:val="1"/>
          <w:numId w:val="14"/>
        </w:numPr>
        <w:rPr>
          <w:highlight w:val="yellow"/>
        </w:rPr>
      </w:pPr>
      <w:r w:rsidRPr="00DD3CFB">
        <w:rPr>
          <w:highlight w:val="yellow"/>
        </w:rPr>
        <w:t xml:space="preserve">Use </w:t>
      </w:r>
      <w:r w:rsidRPr="00DD3CFB">
        <w:rPr>
          <w:b/>
          <w:highlight w:val="yellow"/>
        </w:rPr>
        <w:t>Kendo</w:t>
      </w:r>
      <w:r w:rsidR="005700B6" w:rsidRPr="00DD3CFB">
        <w:rPr>
          <w:b/>
          <w:highlight w:val="yellow"/>
        </w:rPr>
        <w:t xml:space="preserve"> UI</w:t>
      </w:r>
      <w:r w:rsidRPr="00DD3CFB">
        <w:rPr>
          <w:b/>
          <w:highlight w:val="yellow"/>
        </w:rPr>
        <w:t xml:space="preserve"> Menu</w:t>
      </w:r>
      <w:r w:rsidRPr="00DD3CFB">
        <w:rPr>
          <w:highlight w:val="yellow"/>
        </w:rPr>
        <w:t xml:space="preserve"> for the navigation.</w:t>
      </w:r>
    </w:p>
    <w:p w:rsidR="00A80634" w:rsidRDefault="00A80634" w:rsidP="00A80634">
      <w:pPr>
        <w:ind w:left="360"/>
        <w:jc w:val="right"/>
      </w:pPr>
      <w:r>
        <w:t>2 points</w:t>
      </w:r>
    </w:p>
    <w:p w:rsidR="001B3D58" w:rsidRPr="00EC3AD4" w:rsidRDefault="00690E88" w:rsidP="003E38A9">
      <w:pPr>
        <w:numPr>
          <w:ilvl w:val="0"/>
          <w:numId w:val="14"/>
        </w:numPr>
        <w:rPr>
          <w:highlight w:val="yellow"/>
        </w:rPr>
      </w:pPr>
      <w:r w:rsidRPr="00EC3AD4">
        <w:rPr>
          <w:b/>
          <w:highlight w:val="yellow"/>
        </w:rPr>
        <w:t>Configure</w:t>
      </w:r>
      <w:r w:rsidR="004017DE" w:rsidRPr="00EC3AD4">
        <w:rPr>
          <w:b/>
          <w:highlight w:val="yellow"/>
        </w:rPr>
        <w:t xml:space="preserve"> the</w:t>
      </w:r>
      <w:r w:rsidRPr="00EC3AD4">
        <w:rPr>
          <w:b/>
          <w:highlight w:val="yellow"/>
        </w:rPr>
        <w:t xml:space="preserve"> ASP.NET </w:t>
      </w:r>
      <w:r w:rsidR="00F4415E" w:rsidRPr="00EC3AD4">
        <w:rPr>
          <w:b/>
          <w:highlight w:val="yellow"/>
        </w:rPr>
        <w:t xml:space="preserve">Identity </w:t>
      </w:r>
      <w:r w:rsidR="00283AAE" w:rsidRPr="00EC3AD4">
        <w:rPr>
          <w:b/>
          <w:highlight w:val="yellow"/>
        </w:rPr>
        <w:t>S</w:t>
      </w:r>
      <w:r w:rsidR="00F4415E" w:rsidRPr="00EC3AD4">
        <w:rPr>
          <w:b/>
          <w:highlight w:val="yellow"/>
        </w:rPr>
        <w:t>ystem</w:t>
      </w:r>
      <w:r w:rsidR="004017DE" w:rsidRPr="00EC3AD4">
        <w:rPr>
          <w:highlight w:val="yellow"/>
        </w:rPr>
        <w:t xml:space="preserve"> to enable user management functionality (login / logout).</w:t>
      </w:r>
    </w:p>
    <w:p w:rsidR="001B3D58" w:rsidRPr="00EC3AD4" w:rsidRDefault="001B3D58" w:rsidP="001B3D58">
      <w:pPr>
        <w:pStyle w:val="Score"/>
        <w:spacing w:before="120"/>
        <w:ind w:left="720"/>
        <w:rPr>
          <w:highlight w:val="yellow"/>
        </w:rPr>
      </w:pPr>
      <w:r w:rsidRPr="00EC3AD4">
        <w:rPr>
          <w:highlight w:val="yellow"/>
        </w:rPr>
        <w:t>2 points</w:t>
      </w:r>
    </w:p>
    <w:p w:rsidR="003E38A9" w:rsidRPr="00EC3AD4" w:rsidRDefault="00A94595" w:rsidP="00C14631">
      <w:pPr>
        <w:numPr>
          <w:ilvl w:val="1"/>
          <w:numId w:val="14"/>
        </w:numPr>
        <w:rPr>
          <w:highlight w:val="yellow"/>
        </w:rPr>
      </w:pPr>
      <w:r w:rsidRPr="00EC3AD4">
        <w:rPr>
          <w:highlight w:val="yellow"/>
        </w:rPr>
        <w:t xml:space="preserve">The username should be </w:t>
      </w:r>
      <w:r w:rsidR="00D74782" w:rsidRPr="00EC3AD4">
        <w:rPr>
          <w:highlight w:val="yellow"/>
        </w:rPr>
        <w:t>between</w:t>
      </w:r>
      <w:r w:rsidRPr="00EC3AD4">
        <w:rPr>
          <w:highlight w:val="yellow"/>
        </w:rPr>
        <w:t xml:space="preserve"> 6</w:t>
      </w:r>
      <w:r w:rsidR="00D74782" w:rsidRPr="00EC3AD4">
        <w:rPr>
          <w:highlight w:val="yellow"/>
        </w:rPr>
        <w:t xml:space="preserve"> and </w:t>
      </w:r>
      <w:r w:rsidR="00C24261" w:rsidRPr="00EC3AD4">
        <w:rPr>
          <w:highlight w:val="yellow"/>
        </w:rPr>
        <w:t>16</w:t>
      </w:r>
      <w:r w:rsidRPr="00EC3AD4">
        <w:rPr>
          <w:highlight w:val="yellow"/>
        </w:rPr>
        <w:t xml:space="preserve"> character</w:t>
      </w:r>
      <w:r w:rsidR="00A0557C" w:rsidRPr="00EC3AD4">
        <w:rPr>
          <w:highlight w:val="yellow"/>
        </w:rPr>
        <w:t>s</w:t>
      </w:r>
      <w:r w:rsidRPr="00EC3AD4">
        <w:rPr>
          <w:highlight w:val="yellow"/>
        </w:rPr>
        <w:t xml:space="preserve"> long.</w:t>
      </w:r>
    </w:p>
    <w:p w:rsidR="003E38A9" w:rsidRDefault="004E5577" w:rsidP="003E38A9">
      <w:pPr>
        <w:pStyle w:val="Score"/>
        <w:spacing w:before="120"/>
        <w:ind w:left="720"/>
      </w:pPr>
      <w:r w:rsidRPr="00751325">
        <w:t>2</w:t>
      </w:r>
      <w:r w:rsidR="003E38A9" w:rsidRPr="00751325">
        <w:t xml:space="preserve"> </w:t>
      </w:r>
      <w:r w:rsidR="00E62FB4">
        <w:t>point</w:t>
      </w:r>
      <w:r w:rsidR="001B3D58">
        <w:t>s</w:t>
      </w:r>
    </w:p>
    <w:p w:rsidR="00B95599" w:rsidRPr="00987405" w:rsidRDefault="00B95599" w:rsidP="00B95599">
      <w:pPr>
        <w:numPr>
          <w:ilvl w:val="0"/>
          <w:numId w:val="14"/>
        </w:numPr>
        <w:rPr>
          <w:highlight w:val="yellow"/>
        </w:rPr>
      </w:pPr>
      <w:bookmarkStart w:id="18" w:name="OLE_LINK23"/>
      <w:bookmarkStart w:id="19" w:name="OLE_LINK24"/>
      <w:r w:rsidRPr="00987405">
        <w:rPr>
          <w:b/>
          <w:highlight w:val="yellow"/>
        </w:rPr>
        <w:t>Error handling</w:t>
      </w:r>
      <w:bookmarkEnd w:id="18"/>
      <w:bookmarkEnd w:id="19"/>
      <w:r w:rsidRPr="00987405">
        <w:rPr>
          <w:highlight w:val="yellow"/>
        </w:rPr>
        <w:t xml:space="preserve"> – in case of error (e.g. DB connection lost, incorrect request, etc.), </w:t>
      </w:r>
      <w:bookmarkStart w:id="20" w:name="OLE_LINK25"/>
      <w:bookmarkStart w:id="21" w:name="OLE_LINK26"/>
      <w:r w:rsidRPr="00987405">
        <w:rPr>
          <w:highlight w:val="yellow"/>
        </w:rPr>
        <w:t>an appropriate error message should be displayed</w:t>
      </w:r>
      <w:bookmarkEnd w:id="20"/>
      <w:bookmarkEnd w:id="21"/>
      <w:r w:rsidRPr="00987405">
        <w:rPr>
          <w:highlight w:val="yellow"/>
        </w:rPr>
        <w:t>. You are free to decide how exactly.</w:t>
      </w:r>
    </w:p>
    <w:p w:rsidR="00B95599" w:rsidRPr="00751325" w:rsidRDefault="00707C9D" w:rsidP="00B95599">
      <w:pPr>
        <w:pStyle w:val="Score"/>
        <w:spacing w:before="120"/>
        <w:ind w:left="720"/>
      </w:pPr>
      <w:r>
        <w:t>2</w:t>
      </w:r>
      <w:r w:rsidR="00B95599" w:rsidRPr="00751325">
        <w:t xml:space="preserve"> </w:t>
      </w:r>
      <w:r w:rsidR="00B95599">
        <w:t>point</w:t>
      </w:r>
      <w:r w:rsidR="00A75754">
        <w:t>s</w:t>
      </w:r>
    </w:p>
    <w:p w:rsidR="00B95599" w:rsidRPr="00987405" w:rsidRDefault="00B95599" w:rsidP="00B95599">
      <w:pPr>
        <w:numPr>
          <w:ilvl w:val="0"/>
          <w:numId w:val="14"/>
        </w:numPr>
        <w:rPr>
          <w:highlight w:val="yellow"/>
        </w:rPr>
      </w:pPr>
      <w:bookmarkStart w:id="22" w:name="OLE_LINK27"/>
      <w:bookmarkStart w:id="23" w:name="OLE_LINK28"/>
      <w:r w:rsidRPr="00987405">
        <w:rPr>
          <w:b/>
          <w:highlight w:val="yellow"/>
        </w:rPr>
        <w:t>User interface (UI)</w:t>
      </w:r>
      <w:bookmarkEnd w:id="22"/>
      <w:bookmarkEnd w:id="23"/>
      <w:r w:rsidRPr="00987405">
        <w:rPr>
          <w:highlight w:val="yellow"/>
        </w:rPr>
        <w:t xml:space="preserve"> – </w:t>
      </w:r>
      <w:bookmarkStart w:id="24" w:name="OLE_LINK29"/>
      <w:bookmarkStart w:id="25" w:name="OLE_LINK30"/>
      <w:bookmarkStart w:id="26" w:name="OLE_LINK31"/>
      <w:r w:rsidRPr="00987405">
        <w:rPr>
          <w:highlight w:val="yellow"/>
        </w:rPr>
        <w:t xml:space="preserve">the user interface </w:t>
      </w:r>
      <w:r w:rsidR="00657C9F" w:rsidRPr="00987405">
        <w:rPr>
          <w:highlight w:val="yellow"/>
        </w:rPr>
        <w:t>should be the same as in the given images</w:t>
      </w:r>
      <w:bookmarkEnd w:id="24"/>
      <w:bookmarkEnd w:id="25"/>
      <w:bookmarkEnd w:id="26"/>
      <w:r w:rsidRPr="00987405">
        <w:rPr>
          <w:highlight w:val="yellow"/>
        </w:rPr>
        <w:t>.</w:t>
      </w:r>
      <w:r w:rsidR="0050219D" w:rsidRPr="00987405">
        <w:rPr>
          <w:highlight w:val="yellow"/>
        </w:rPr>
        <w:t xml:space="preserve"> Use bootstrap properly.</w:t>
      </w:r>
      <w:r w:rsidR="00332996" w:rsidRPr="00987405">
        <w:rPr>
          <w:highlight w:val="yellow"/>
        </w:rPr>
        <w:t xml:space="preserve"> </w:t>
      </w:r>
      <w:bookmarkStart w:id="27" w:name="OLE_LINK32"/>
      <w:bookmarkStart w:id="28" w:name="OLE_LINK33"/>
      <w:r w:rsidR="00332996" w:rsidRPr="00987405">
        <w:rPr>
          <w:highlight w:val="yellow"/>
        </w:rPr>
        <w:t>The UI of the administration pages is not important.</w:t>
      </w:r>
      <w:bookmarkEnd w:id="27"/>
      <w:bookmarkEnd w:id="28"/>
    </w:p>
    <w:p w:rsidR="00B95599" w:rsidRPr="00751325" w:rsidRDefault="00134E12" w:rsidP="00B95599">
      <w:pPr>
        <w:pStyle w:val="Score"/>
        <w:spacing w:before="120"/>
        <w:ind w:left="720"/>
      </w:pPr>
      <w:r>
        <w:t>3</w:t>
      </w:r>
      <w:r w:rsidR="00B95599" w:rsidRPr="00751325">
        <w:t xml:space="preserve"> </w:t>
      </w:r>
      <w:r w:rsidR="00B95599">
        <w:t>point</w:t>
      </w:r>
      <w:r w:rsidR="00A75754">
        <w:t>s</w:t>
      </w:r>
    </w:p>
    <w:p w:rsidR="005B5929" w:rsidRPr="00751325" w:rsidRDefault="00780723" w:rsidP="005B5929">
      <w:pPr>
        <w:pStyle w:val="Heading3"/>
        <w:ind w:left="360"/>
      </w:pPr>
      <w:r>
        <w:t xml:space="preserve">Ticketing </w:t>
      </w:r>
      <w:r w:rsidR="005B5929" w:rsidRPr="00751325">
        <w:t>System ASP.NET MVC Application</w:t>
      </w:r>
      <w:r w:rsidR="005B5929">
        <w:t xml:space="preserve"> – </w:t>
      </w:r>
      <w:bookmarkStart w:id="29" w:name="OLE_LINK18"/>
      <w:bookmarkStart w:id="30" w:name="OLE_LINK19"/>
      <w:r w:rsidR="005B5929">
        <w:t>Public Area</w:t>
      </w:r>
      <w:r w:rsidR="001E6075">
        <w:t xml:space="preserve"> </w:t>
      </w:r>
      <w:bookmarkEnd w:id="29"/>
      <w:bookmarkEnd w:id="30"/>
      <w:r w:rsidR="001E6075">
        <w:t>(</w:t>
      </w:r>
      <w:r w:rsidR="00847B16">
        <w:t>15</w:t>
      </w:r>
      <w:r w:rsidR="001E6075">
        <w:t xml:space="preserve"> points)</w:t>
      </w:r>
    </w:p>
    <w:p w:rsidR="00E50403" w:rsidRPr="0047428E" w:rsidRDefault="00FC7D77" w:rsidP="00E50403">
      <w:pPr>
        <w:numPr>
          <w:ilvl w:val="0"/>
          <w:numId w:val="14"/>
        </w:numPr>
        <w:rPr>
          <w:highlight w:val="yellow"/>
        </w:rPr>
      </w:pPr>
      <w:r w:rsidRPr="0047428E">
        <w:rPr>
          <w:b/>
          <w:highlight w:val="yellow"/>
        </w:rPr>
        <w:t>Home page</w:t>
      </w:r>
      <w:r w:rsidR="00C82F4D" w:rsidRPr="0047428E">
        <w:rPr>
          <w:highlight w:val="yellow"/>
        </w:rPr>
        <w:t xml:space="preserve"> –</w:t>
      </w:r>
      <w:r w:rsidR="0005572C" w:rsidRPr="0047428E">
        <w:rPr>
          <w:highlight w:val="yellow"/>
        </w:rPr>
        <w:t xml:space="preserve"> </w:t>
      </w:r>
      <w:bookmarkStart w:id="31" w:name="OLE_LINK20"/>
      <w:bookmarkStart w:id="32" w:name="OLE_LINK21"/>
      <w:bookmarkStart w:id="33" w:name="OLE_LINK22"/>
      <w:r w:rsidR="008D78D7" w:rsidRPr="0047428E">
        <w:rPr>
          <w:highlight w:val="yellow"/>
        </w:rPr>
        <w:t xml:space="preserve">at the application start page display </w:t>
      </w:r>
      <w:r w:rsidRPr="0047428E">
        <w:rPr>
          <w:highlight w:val="yellow"/>
        </w:rPr>
        <w:t xml:space="preserve">the </w:t>
      </w:r>
      <w:r w:rsidR="008532CF" w:rsidRPr="0047428E">
        <w:rPr>
          <w:highlight w:val="yellow"/>
        </w:rPr>
        <w:t>6</w:t>
      </w:r>
      <w:r w:rsidRPr="0047428E">
        <w:rPr>
          <w:highlight w:val="yellow"/>
        </w:rPr>
        <w:t xml:space="preserve"> </w:t>
      </w:r>
      <w:r w:rsidR="00200802" w:rsidRPr="0047428E">
        <w:rPr>
          <w:highlight w:val="yellow"/>
        </w:rPr>
        <w:t>most commented</w:t>
      </w:r>
      <w:r w:rsidRPr="0047428E">
        <w:rPr>
          <w:highlight w:val="yellow"/>
        </w:rPr>
        <w:t xml:space="preserve"> </w:t>
      </w:r>
      <w:r w:rsidR="00200802" w:rsidRPr="0047428E">
        <w:rPr>
          <w:highlight w:val="yellow"/>
        </w:rPr>
        <w:t>tickets</w:t>
      </w:r>
      <w:r w:rsidRPr="0047428E">
        <w:rPr>
          <w:highlight w:val="yellow"/>
        </w:rPr>
        <w:t>.</w:t>
      </w:r>
      <w:r w:rsidR="008C5C80" w:rsidRPr="0047428E">
        <w:rPr>
          <w:highlight w:val="yellow"/>
        </w:rPr>
        <w:t xml:space="preserve"> </w:t>
      </w:r>
      <w:r w:rsidR="00553D9F" w:rsidRPr="0047428E">
        <w:rPr>
          <w:highlight w:val="yellow"/>
        </w:rPr>
        <w:t>Display the title of the ticket, the name of the category, the name of the author and the number of comments</w:t>
      </w:r>
      <w:r w:rsidR="000A4478" w:rsidRPr="0047428E">
        <w:rPr>
          <w:highlight w:val="yellow"/>
        </w:rPr>
        <w:t xml:space="preserve">. Show </w:t>
      </w:r>
      <w:r w:rsidR="00E577A4" w:rsidRPr="0047428E">
        <w:rPr>
          <w:highlight w:val="yellow"/>
        </w:rPr>
        <w:t xml:space="preserve">a </w:t>
      </w:r>
      <w:r w:rsidR="000A4478" w:rsidRPr="0047428E">
        <w:rPr>
          <w:highlight w:val="yellow"/>
        </w:rPr>
        <w:t xml:space="preserve">link to </w:t>
      </w:r>
      <w:r w:rsidR="008E6CC9" w:rsidRPr="0047428E">
        <w:rPr>
          <w:highlight w:val="yellow"/>
        </w:rPr>
        <w:t xml:space="preserve">the </w:t>
      </w:r>
      <w:r w:rsidR="000A4478" w:rsidRPr="0047428E">
        <w:rPr>
          <w:highlight w:val="yellow"/>
        </w:rPr>
        <w:t>tickets details page</w:t>
      </w:r>
      <w:bookmarkEnd w:id="31"/>
      <w:bookmarkEnd w:id="32"/>
      <w:bookmarkEnd w:id="33"/>
      <w:r w:rsidR="000A4478" w:rsidRPr="0047428E">
        <w:rPr>
          <w:highlight w:val="yellow"/>
        </w:rPr>
        <w:t>.</w:t>
      </w:r>
    </w:p>
    <w:p w:rsidR="00E50403" w:rsidRDefault="00134E12" w:rsidP="00870086">
      <w:pPr>
        <w:pStyle w:val="Score"/>
        <w:spacing w:before="120"/>
        <w:ind w:left="720"/>
      </w:pPr>
      <w:r>
        <w:t>6</w:t>
      </w:r>
      <w:r w:rsidR="00E50403" w:rsidRPr="00751325">
        <w:t xml:space="preserve"> </w:t>
      </w:r>
      <w:r w:rsidR="00E62FB4">
        <w:t>point</w:t>
      </w:r>
      <w:r w:rsidR="00A75754">
        <w:t>s</w:t>
      </w:r>
    </w:p>
    <w:p w:rsidR="00B95599" w:rsidRPr="00DE7470" w:rsidRDefault="00B95599" w:rsidP="00727CB2">
      <w:pPr>
        <w:numPr>
          <w:ilvl w:val="1"/>
          <w:numId w:val="14"/>
        </w:numPr>
        <w:rPr>
          <w:highlight w:val="yellow"/>
        </w:rPr>
      </w:pPr>
      <w:r w:rsidRPr="00DE7470">
        <w:rPr>
          <w:b/>
          <w:highlight w:val="yellow"/>
        </w:rPr>
        <w:t>Cache</w:t>
      </w:r>
      <w:r w:rsidRPr="00DE7470">
        <w:rPr>
          <w:highlight w:val="yellow"/>
        </w:rPr>
        <w:t xml:space="preserve"> the 6 most commented tickets for an hour ahead.</w:t>
      </w:r>
    </w:p>
    <w:p w:rsidR="00B95599" w:rsidRPr="00751325" w:rsidRDefault="00B95599" w:rsidP="00B95599">
      <w:pPr>
        <w:pStyle w:val="Score"/>
        <w:spacing w:before="120"/>
        <w:ind w:left="720"/>
      </w:pPr>
      <w:r w:rsidRPr="00751325">
        <w:t xml:space="preserve">2 </w:t>
      </w:r>
      <w:r>
        <w:t>point</w:t>
      </w:r>
      <w:r w:rsidR="00A75754">
        <w:t>s</w:t>
      </w:r>
    </w:p>
    <w:p w:rsidR="00B95599" w:rsidRDefault="00B95599" w:rsidP="00870086">
      <w:pPr>
        <w:pStyle w:val="Score"/>
        <w:spacing w:before="120"/>
        <w:ind w:left="720"/>
      </w:pPr>
    </w:p>
    <w:p w:rsidR="00811995" w:rsidRPr="00751325" w:rsidRDefault="000F6A58" w:rsidP="00F92A46">
      <w:pPr>
        <w:pStyle w:val="Score"/>
        <w:spacing w:before="120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4F142CF4" wp14:editId="741E74AC">
            <wp:extent cx="6115050" cy="3855892"/>
            <wp:effectExtent l="76200" t="76200" r="13335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301" cy="38926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709" w:rsidRPr="00DE7470" w:rsidRDefault="008D78D7" w:rsidP="001C74CE">
      <w:pPr>
        <w:numPr>
          <w:ilvl w:val="0"/>
          <w:numId w:val="14"/>
        </w:numPr>
        <w:rPr>
          <w:highlight w:val="yellow"/>
          <w:lang w:val="bg-BG"/>
        </w:rPr>
      </w:pPr>
      <w:r w:rsidRPr="00DE7470">
        <w:rPr>
          <w:b/>
          <w:highlight w:val="yellow"/>
        </w:rPr>
        <w:t xml:space="preserve">View </w:t>
      </w:r>
      <w:r w:rsidR="008E6CC9" w:rsidRPr="00DE7470">
        <w:rPr>
          <w:b/>
          <w:highlight w:val="yellow"/>
        </w:rPr>
        <w:t>t</w:t>
      </w:r>
      <w:r w:rsidR="00251C03" w:rsidRPr="00DE7470">
        <w:rPr>
          <w:b/>
          <w:highlight w:val="yellow"/>
        </w:rPr>
        <w:t>icket</w:t>
      </w:r>
      <w:r w:rsidRPr="00DE7470">
        <w:rPr>
          <w:b/>
          <w:highlight w:val="yellow"/>
        </w:rPr>
        <w:t xml:space="preserve"> details</w:t>
      </w:r>
      <w:r w:rsidR="00E45709" w:rsidRPr="00DE7470">
        <w:rPr>
          <w:highlight w:val="yellow"/>
        </w:rPr>
        <w:t xml:space="preserve"> – </w:t>
      </w:r>
      <w:r w:rsidRPr="00DE7470">
        <w:rPr>
          <w:highlight w:val="yellow"/>
        </w:rPr>
        <w:t xml:space="preserve">clicking on a </w:t>
      </w:r>
      <w:r w:rsidR="00811995" w:rsidRPr="00DE7470">
        <w:rPr>
          <w:highlight w:val="yellow"/>
        </w:rPr>
        <w:t>ticket</w:t>
      </w:r>
      <w:r w:rsidRPr="00DE7470">
        <w:rPr>
          <w:highlight w:val="yellow"/>
        </w:rPr>
        <w:t xml:space="preserve"> from the start page should display </w:t>
      </w:r>
      <w:r w:rsidR="00B337AA" w:rsidRPr="00DE7470">
        <w:rPr>
          <w:highlight w:val="yellow"/>
        </w:rPr>
        <w:t>all</w:t>
      </w:r>
      <w:r w:rsidRPr="00DE7470">
        <w:rPr>
          <w:highlight w:val="yellow"/>
        </w:rPr>
        <w:t xml:space="preserve"> </w:t>
      </w:r>
      <w:r w:rsidR="00732CFF" w:rsidRPr="00DE7470">
        <w:rPr>
          <w:b/>
          <w:highlight w:val="yellow"/>
        </w:rPr>
        <w:t>ticket</w:t>
      </w:r>
      <w:r w:rsidRPr="00DE7470">
        <w:rPr>
          <w:b/>
          <w:highlight w:val="yellow"/>
        </w:rPr>
        <w:t xml:space="preserve"> details</w:t>
      </w:r>
      <w:r w:rsidRPr="00DE7470">
        <w:rPr>
          <w:highlight w:val="yellow"/>
        </w:rPr>
        <w:t xml:space="preserve"> (</w:t>
      </w:r>
      <w:r w:rsidR="005F55C6" w:rsidRPr="00DE7470">
        <w:rPr>
          <w:highlight w:val="yellow"/>
        </w:rPr>
        <w:t>title, description, priority, author</w:t>
      </w:r>
      <w:r w:rsidR="00E27CA7" w:rsidRPr="00DE7470">
        <w:rPr>
          <w:highlight w:val="yellow"/>
        </w:rPr>
        <w:t>, screenshot image</w:t>
      </w:r>
      <w:r w:rsidR="005F55C6" w:rsidRPr="00DE7470">
        <w:rPr>
          <w:highlight w:val="yellow"/>
        </w:rPr>
        <w:t xml:space="preserve"> and category</w:t>
      </w:r>
      <w:r w:rsidRPr="00DE7470">
        <w:rPr>
          <w:highlight w:val="yellow"/>
        </w:rPr>
        <w:t xml:space="preserve">) </w:t>
      </w:r>
      <w:r w:rsidR="00C06BB4" w:rsidRPr="00DE7470">
        <w:rPr>
          <w:highlight w:val="yellow"/>
        </w:rPr>
        <w:t>on</w:t>
      </w:r>
      <w:r w:rsidRPr="00DE7470">
        <w:rPr>
          <w:highlight w:val="yellow"/>
        </w:rPr>
        <w:t xml:space="preserve"> a separate page</w:t>
      </w:r>
      <w:r w:rsidR="00E45709" w:rsidRPr="00DE7470">
        <w:rPr>
          <w:highlight w:val="yellow"/>
        </w:rPr>
        <w:t>.</w:t>
      </w:r>
      <w:r w:rsidR="003016C6" w:rsidRPr="00DE7470">
        <w:rPr>
          <w:highlight w:val="yellow"/>
          <w:lang w:val="bg-BG"/>
        </w:rPr>
        <w:t xml:space="preserve"> </w:t>
      </w:r>
      <w:r w:rsidR="00B337AA" w:rsidRPr="00DE7470">
        <w:rPr>
          <w:highlight w:val="yellow"/>
        </w:rPr>
        <w:t xml:space="preserve">Display all </w:t>
      </w:r>
      <w:r w:rsidR="00B337AA" w:rsidRPr="00DE7470">
        <w:rPr>
          <w:b/>
          <w:highlight w:val="yellow"/>
        </w:rPr>
        <w:t>comments</w:t>
      </w:r>
      <w:r w:rsidR="00B337AA" w:rsidRPr="00DE7470">
        <w:rPr>
          <w:highlight w:val="yellow"/>
        </w:rPr>
        <w:t xml:space="preserve"> for the </w:t>
      </w:r>
      <w:r w:rsidR="005F55C6" w:rsidRPr="00DE7470">
        <w:rPr>
          <w:highlight w:val="yellow"/>
        </w:rPr>
        <w:t>ticket</w:t>
      </w:r>
      <w:r w:rsidR="00FF67EC" w:rsidRPr="00DE7470">
        <w:rPr>
          <w:highlight w:val="yellow"/>
        </w:rPr>
        <w:t xml:space="preserve"> (no paging is required)</w:t>
      </w:r>
      <w:r w:rsidR="00B337AA" w:rsidRPr="00DE7470">
        <w:rPr>
          <w:highlight w:val="yellow"/>
        </w:rPr>
        <w:t xml:space="preserve">. </w:t>
      </w:r>
      <w:r w:rsidR="00E27CA7" w:rsidRPr="00DE7470">
        <w:rPr>
          <w:highlight w:val="yellow"/>
        </w:rPr>
        <w:t xml:space="preserve">The </w:t>
      </w:r>
      <w:r w:rsidR="004B2A7E" w:rsidRPr="00DE7470">
        <w:rPr>
          <w:highlight w:val="yellow"/>
        </w:rPr>
        <w:t>optional</w:t>
      </w:r>
      <w:r w:rsidR="00E27CA7" w:rsidRPr="00DE7470">
        <w:rPr>
          <w:highlight w:val="yellow"/>
        </w:rPr>
        <w:t xml:space="preserve"> fields should not be displayed if not available.</w:t>
      </w:r>
    </w:p>
    <w:p w:rsidR="00E45709" w:rsidRDefault="00907B11" w:rsidP="00E45709">
      <w:pPr>
        <w:pStyle w:val="Score"/>
        <w:spacing w:before="120"/>
        <w:ind w:left="720"/>
      </w:pPr>
      <w:r>
        <w:t>7</w:t>
      </w:r>
      <w:r w:rsidR="00E45709" w:rsidRPr="00751325">
        <w:t xml:space="preserve"> </w:t>
      </w:r>
      <w:r w:rsidR="00E62FB4">
        <w:t>point</w:t>
      </w:r>
      <w:r w:rsidR="00EE0BB8">
        <w:t>s</w:t>
      </w:r>
    </w:p>
    <w:p w:rsidR="00F92A46" w:rsidRDefault="00D416AF" w:rsidP="00AE6F53">
      <w:pPr>
        <w:pStyle w:val="Score"/>
        <w:spacing w:before="120"/>
        <w:jc w:val="center"/>
      </w:pPr>
      <w:r>
        <w:rPr>
          <w:noProof/>
          <w:lang w:val="bg-BG" w:eastAsia="bg-BG"/>
        </w:rPr>
        <w:drawing>
          <wp:inline distT="0" distB="0" distL="0" distR="0" wp14:anchorId="092301B9" wp14:editId="1C488FBE">
            <wp:extent cx="6324648" cy="3609975"/>
            <wp:effectExtent l="76200" t="76200" r="133350" b="1238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1891" cy="3614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5929" w:rsidRPr="00751325" w:rsidRDefault="00780723" w:rsidP="005B5929">
      <w:pPr>
        <w:pStyle w:val="Heading3"/>
        <w:ind w:left="360"/>
      </w:pPr>
      <w:r>
        <w:lastRenderedPageBreak/>
        <w:t xml:space="preserve">Ticketing </w:t>
      </w:r>
      <w:r w:rsidR="005B5929" w:rsidRPr="00751325">
        <w:t>System ASP.NET MVC Application</w:t>
      </w:r>
      <w:r w:rsidR="005B5929">
        <w:t xml:space="preserve"> – User Area</w:t>
      </w:r>
      <w:r w:rsidR="00081131">
        <w:t xml:space="preserve"> (</w:t>
      </w:r>
      <w:r w:rsidR="003E4F35">
        <w:t>3</w:t>
      </w:r>
      <w:r w:rsidR="00F037F1">
        <w:t>4</w:t>
      </w:r>
      <w:r w:rsidR="00081131">
        <w:t xml:space="preserve"> points)</w:t>
      </w:r>
    </w:p>
    <w:p w:rsidR="009609DC" w:rsidRPr="00FE56A2" w:rsidRDefault="00757AB9" w:rsidP="00D416AF">
      <w:pPr>
        <w:numPr>
          <w:ilvl w:val="0"/>
          <w:numId w:val="14"/>
        </w:numPr>
        <w:rPr>
          <w:highlight w:val="yellow"/>
          <w:lang w:val="bg-BG"/>
        </w:rPr>
      </w:pPr>
      <w:r w:rsidRPr="00FE56A2">
        <w:rPr>
          <w:b/>
          <w:highlight w:val="yellow"/>
        </w:rPr>
        <w:t>Registered users</w:t>
      </w:r>
      <w:r w:rsidRPr="00FE56A2">
        <w:rPr>
          <w:highlight w:val="yellow"/>
        </w:rPr>
        <w:t xml:space="preserve"> should be able to</w:t>
      </w:r>
      <w:r w:rsidRPr="00FE56A2">
        <w:rPr>
          <w:b/>
          <w:highlight w:val="yellow"/>
        </w:rPr>
        <w:t xml:space="preserve"> a</w:t>
      </w:r>
      <w:r w:rsidR="00D416AF" w:rsidRPr="00FE56A2">
        <w:rPr>
          <w:b/>
          <w:highlight w:val="yellow"/>
        </w:rPr>
        <w:t>dd ticket</w:t>
      </w:r>
      <w:r w:rsidR="009609DC" w:rsidRPr="00FE56A2">
        <w:rPr>
          <w:b/>
          <w:highlight w:val="yellow"/>
        </w:rPr>
        <w:t>s</w:t>
      </w:r>
      <w:r w:rsidR="009142D6" w:rsidRPr="00FE56A2">
        <w:rPr>
          <w:highlight w:val="yellow"/>
        </w:rPr>
        <w:t>.</w:t>
      </w:r>
      <w:r w:rsidR="009B6621" w:rsidRPr="00FE56A2">
        <w:rPr>
          <w:highlight w:val="yellow"/>
        </w:rPr>
        <w:t xml:space="preserve"> Write a form for adding a ticket.</w:t>
      </w:r>
    </w:p>
    <w:p w:rsidR="002141B9" w:rsidRPr="00FE56A2" w:rsidRDefault="009142D6" w:rsidP="009609DC">
      <w:pPr>
        <w:ind w:left="720"/>
        <w:rPr>
          <w:highlight w:val="yellow"/>
          <w:lang w:val="bg-BG"/>
        </w:rPr>
      </w:pPr>
      <w:r w:rsidRPr="00FE56A2">
        <w:rPr>
          <w:highlight w:val="yellow"/>
        </w:rPr>
        <w:t xml:space="preserve">Required fields: </w:t>
      </w:r>
      <w:r w:rsidRPr="00FE56A2">
        <w:rPr>
          <w:b/>
          <w:highlight w:val="yellow"/>
        </w:rPr>
        <w:t>category</w:t>
      </w:r>
      <w:r w:rsidRPr="00FE56A2">
        <w:rPr>
          <w:highlight w:val="yellow"/>
        </w:rPr>
        <w:t xml:space="preserve">, </w:t>
      </w:r>
      <w:r w:rsidRPr="00FE56A2">
        <w:rPr>
          <w:b/>
          <w:highlight w:val="yellow"/>
        </w:rPr>
        <w:t>title</w:t>
      </w:r>
      <w:r w:rsidRPr="00FE56A2">
        <w:rPr>
          <w:highlight w:val="yellow"/>
        </w:rPr>
        <w:t xml:space="preserve"> and </w:t>
      </w:r>
      <w:r w:rsidRPr="00FE56A2">
        <w:rPr>
          <w:b/>
          <w:highlight w:val="yellow"/>
        </w:rPr>
        <w:t>priority</w:t>
      </w:r>
      <w:r w:rsidRPr="00FE56A2">
        <w:rPr>
          <w:highlight w:val="yellow"/>
        </w:rPr>
        <w:t xml:space="preserve">. The </w:t>
      </w:r>
      <w:r w:rsidRPr="00FE56A2">
        <w:rPr>
          <w:b/>
          <w:highlight w:val="yellow"/>
        </w:rPr>
        <w:t xml:space="preserve">screenshot </w:t>
      </w:r>
      <w:r w:rsidR="006378B0" w:rsidRPr="00FE56A2">
        <w:rPr>
          <w:b/>
          <w:highlight w:val="yellow"/>
        </w:rPr>
        <w:t>URL</w:t>
      </w:r>
      <w:r w:rsidRPr="00FE56A2">
        <w:rPr>
          <w:highlight w:val="yellow"/>
        </w:rPr>
        <w:t xml:space="preserve"> and </w:t>
      </w:r>
      <w:r w:rsidRPr="00FE56A2">
        <w:rPr>
          <w:b/>
          <w:highlight w:val="yellow"/>
        </w:rPr>
        <w:t>description</w:t>
      </w:r>
      <w:r w:rsidRPr="00FE56A2">
        <w:rPr>
          <w:highlight w:val="yellow"/>
        </w:rPr>
        <w:t xml:space="preserve"> are optional.</w:t>
      </w:r>
    </w:p>
    <w:p w:rsidR="00D416AF" w:rsidRPr="00344B3B" w:rsidRDefault="00CC614C" w:rsidP="002141B9">
      <w:pPr>
        <w:ind w:left="720"/>
        <w:rPr>
          <w:lang w:val="bg-BG"/>
        </w:rPr>
      </w:pPr>
      <w:r w:rsidRPr="00FE56A2">
        <w:rPr>
          <w:highlight w:val="yellow"/>
        </w:rPr>
        <w:t>Use MVC build-in client-side</w:t>
      </w:r>
      <w:r>
        <w:t xml:space="preserve"> </w:t>
      </w:r>
      <w:r w:rsidRPr="00DE444C">
        <w:rPr>
          <w:highlight w:val="yellow"/>
        </w:rPr>
        <w:t>unobtrusive validation and server side validation.</w:t>
      </w:r>
    </w:p>
    <w:p w:rsidR="00D416AF" w:rsidRDefault="0075053C" w:rsidP="00D416AF">
      <w:pPr>
        <w:pStyle w:val="Score"/>
        <w:spacing w:before="120"/>
        <w:ind w:left="720"/>
      </w:pPr>
      <w:r>
        <w:t>4</w:t>
      </w:r>
      <w:r w:rsidR="00D416AF" w:rsidRPr="00344B3B">
        <w:t xml:space="preserve"> points</w:t>
      </w:r>
    </w:p>
    <w:p w:rsidR="0075053C" w:rsidRPr="00C368A6" w:rsidRDefault="0075053C" w:rsidP="0075053C">
      <w:pPr>
        <w:pStyle w:val="ListParagraph"/>
        <w:numPr>
          <w:ilvl w:val="1"/>
          <w:numId w:val="19"/>
        </w:numPr>
        <w:rPr>
          <w:highlight w:val="yellow"/>
        </w:rPr>
      </w:pPr>
      <w:r w:rsidRPr="00C368A6">
        <w:rPr>
          <w:highlight w:val="yellow"/>
        </w:rPr>
        <w:t xml:space="preserve">The </w:t>
      </w:r>
      <w:r w:rsidRPr="00C368A6">
        <w:rPr>
          <w:b/>
          <w:highlight w:val="yellow"/>
        </w:rPr>
        <w:t>author</w:t>
      </w:r>
      <w:r w:rsidRPr="00C368A6">
        <w:rPr>
          <w:highlight w:val="yellow"/>
        </w:rPr>
        <w:t xml:space="preserve"> of the ticket should be the currently logged user. After adding the ticket, also add 1 point to the user’s points.</w:t>
      </w:r>
    </w:p>
    <w:p w:rsidR="0075053C" w:rsidRDefault="0075053C" w:rsidP="00D416AF">
      <w:pPr>
        <w:pStyle w:val="Score"/>
        <w:spacing w:before="120"/>
        <w:ind w:left="720"/>
      </w:pPr>
      <w:r>
        <w:t>1 point</w:t>
      </w:r>
    </w:p>
    <w:p w:rsidR="00D1473F" w:rsidRPr="00C368A6" w:rsidRDefault="00D1473F" w:rsidP="00D1473F">
      <w:pPr>
        <w:pStyle w:val="ListParagraph"/>
        <w:numPr>
          <w:ilvl w:val="1"/>
          <w:numId w:val="19"/>
        </w:numPr>
        <w:rPr>
          <w:highlight w:val="yellow"/>
        </w:rPr>
      </w:pPr>
      <w:r w:rsidRPr="00C368A6">
        <w:rPr>
          <w:highlight w:val="yellow"/>
        </w:rPr>
        <w:t xml:space="preserve">Create drop down lists for the category and the priority (Kendo UI </w:t>
      </w:r>
      <w:proofErr w:type="spellStart"/>
      <w:r w:rsidRPr="00C368A6">
        <w:rPr>
          <w:highlight w:val="yellow"/>
        </w:rPr>
        <w:t>DropDown</w:t>
      </w:r>
      <w:proofErr w:type="spellEnd"/>
      <w:r w:rsidRPr="00C368A6">
        <w:rPr>
          <w:highlight w:val="yellow"/>
        </w:rPr>
        <w:t xml:space="preserve"> is not required).</w:t>
      </w:r>
    </w:p>
    <w:p w:rsidR="00D1473F" w:rsidRPr="00344B3B" w:rsidRDefault="00D1473F" w:rsidP="00D416AF">
      <w:pPr>
        <w:pStyle w:val="Score"/>
        <w:spacing w:before="120"/>
        <w:ind w:left="720"/>
      </w:pPr>
      <w:r>
        <w:t>2 points</w:t>
      </w:r>
    </w:p>
    <w:p w:rsidR="00D416AF" w:rsidRPr="00C368A6" w:rsidRDefault="00D416AF" w:rsidP="00E75179">
      <w:pPr>
        <w:numPr>
          <w:ilvl w:val="1"/>
          <w:numId w:val="14"/>
        </w:numPr>
        <w:rPr>
          <w:b/>
          <w:highlight w:val="yellow"/>
        </w:rPr>
      </w:pPr>
      <w:r w:rsidRPr="00C368A6">
        <w:rPr>
          <w:highlight w:val="yellow"/>
        </w:rPr>
        <w:t xml:space="preserve">Ticket’s title should </w:t>
      </w:r>
      <w:r w:rsidRPr="00C368A6">
        <w:rPr>
          <w:b/>
          <w:highlight w:val="yellow"/>
        </w:rPr>
        <w:t>not</w:t>
      </w:r>
      <w:r w:rsidRPr="00C368A6">
        <w:rPr>
          <w:highlight w:val="yellow"/>
        </w:rPr>
        <w:t xml:space="preserve"> contain the word “bug” in it. Validate it with </w:t>
      </w:r>
      <w:bookmarkStart w:id="34" w:name="OLE_LINK34"/>
      <w:bookmarkStart w:id="35" w:name="OLE_LINK35"/>
      <w:r w:rsidRPr="00C368A6">
        <w:rPr>
          <w:b/>
          <w:highlight w:val="yellow"/>
        </w:rPr>
        <w:t>custom validation attribute</w:t>
      </w:r>
      <w:bookmarkEnd w:id="34"/>
      <w:bookmarkEnd w:id="35"/>
      <w:r w:rsidRPr="00C368A6">
        <w:rPr>
          <w:highlight w:val="yellow"/>
        </w:rPr>
        <w:t>.</w:t>
      </w:r>
    </w:p>
    <w:p w:rsidR="00D416AF" w:rsidRDefault="00D416AF" w:rsidP="00D416AF">
      <w:pPr>
        <w:jc w:val="right"/>
      </w:pPr>
      <w:r w:rsidRPr="002725DF">
        <w:t>3 points</w:t>
      </w:r>
    </w:p>
    <w:p w:rsidR="005008F4" w:rsidRPr="00751325" w:rsidRDefault="005008F4" w:rsidP="00D416AF">
      <w:pPr>
        <w:jc w:val="right"/>
      </w:pPr>
      <w:r>
        <w:rPr>
          <w:noProof/>
          <w:lang w:val="bg-BG" w:eastAsia="bg-BG"/>
        </w:rPr>
        <w:drawing>
          <wp:inline distT="0" distB="0" distL="0" distR="0" wp14:anchorId="6DDCC231" wp14:editId="5CD32ECF">
            <wp:extent cx="6840855" cy="4250690"/>
            <wp:effectExtent l="76200" t="76200" r="131445" b="130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250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0403" w:rsidRPr="00FE56A2" w:rsidRDefault="0031337B" w:rsidP="00E45709">
      <w:pPr>
        <w:numPr>
          <w:ilvl w:val="0"/>
          <w:numId w:val="14"/>
        </w:numPr>
        <w:rPr>
          <w:highlight w:val="yellow"/>
          <w:lang w:val="bg-BG"/>
        </w:rPr>
      </w:pPr>
      <w:r w:rsidRPr="00FE56A2">
        <w:rPr>
          <w:b/>
          <w:highlight w:val="yellow"/>
        </w:rPr>
        <w:t xml:space="preserve">List page </w:t>
      </w:r>
      <w:r w:rsidRPr="00FE56A2">
        <w:rPr>
          <w:highlight w:val="yellow"/>
        </w:rPr>
        <w:t xml:space="preserve">– registered users (after login) should be able to see a list page with all the </w:t>
      </w:r>
      <w:r w:rsidR="00F5480D" w:rsidRPr="00FE56A2">
        <w:rPr>
          <w:highlight w:val="yellow"/>
        </w:rPr>
        <w:t>tickets</w:t>
      </w:r>
      <w:r w:rsidRPr="00FE56A2">
        <w:rPr>
          <w:highlight w:val="yellow"/>
        </w:rPr>
        <w:t xml:space="preserve">. </w:t>
      </w:r>
      <w:r w:rsidR="003E1F1F" w:rsidRPr="00FE56A2">
        <w:rPr>
          <w:highlight w:val="yellow"/>
        </w:rPr>
        <w:t xml:space="preserve">Display only </w:t>
      </w:r>
      <w:r w:rsidR="00AF6A49" w:rsidRPr="00FE56A2">
        <w:rPr>
          <w:b/>
          <w:highlight w:val="yellow"/>
        </w:rPr>
        <w:t>title</w:t>
      </w:r>
      <w:r w:rsidR="003E1F1F" w:rsidRPr="00FE56A2">
        <w:rPr>
          <w:highlight w:val="yellow"/>
        </w:rPr>
        <w:t xml:space="preserve">, </w:t>
      </w:r>
      <w:r w:rsidR="00AF6A49" w:rsidRPr="00FE56A2">
        <w:rPr>
          <w:b/>
          <w:highlight w:val="yellow"/>
        </w:rPr>
        <w:t>category</w:t>
      </w:r>
      <w:r w:rsidR="003E1F1F" w:rsidRPr="00FE56A2">
        <w:rPr>
          <w:highlight w:val="yellow"/>
        </w:rPr>
        <w:t xml:space="preserve">, </w:t>
      </w:r>
      <w:r w:rsidR="00AF6A49" w:rsidRPr="00FE56A2">
        <w:rPr>
          <w:b/>
          <w:highlight w:val="yellow"/>
        </w:rPr>
        <w:t>author</w:t>
      </w:r>
      <w:r w:rsidR="003E1F1F" w:rsidRPr="00FE56A2">
        <w:rPr>
          <w:highlight w:val="yellow"/>
        </w:rPr>
        <w:t xml:space="preserve"> and </w:t>
      </w:r>
      <w:r w:rsidR="00AF6A49" w:rsidRPr="00FE56A2">
        <w:rPr>
          <w:b/>
          <w:highlight w:val="yellow"/>
        </w:rPr>
        <w:t>priority</w:t>
      </w:r>
      <w:r w:rsidR="00E50403" w:rsidRPr="00FE56A2">
        <w:rPr>
          <w:highlight w:val="yellow"/>
        </w:rPr>
        <w:t>.</w:t>
      </w:r>
    </w:p>
    <w:p w:rsidR="00E50403" w:rsidRPr="00751325" w:rsidRDefault="003F1283" w:rsidP="00E50403">
      <w:pPr>
        <w:pStyle w:val="ListParagraph"/>
        <w:jc w:val="right"/>
      </w:pPr>
      <w:r>
        <w:t>5</w:t>
      </w:r>
      <w:r w:rsidR="00E50403" w:rsidRPr="00751325">
        <w:t xml:space="preserve"> points</w:t>
      </w:r>
    </w:p>
    <w:p w:rsidR="00375F00" w:rsidRPr="00FE56A2" w:rsidRDefault="00375F00" w:rsidP="00956958">
      <w:pPr>
        <w:numPr>
          <w:ilvl w:val="1"/>
          <w:numId w:val="14"/>
        </w:numPr>
        <w:rPr>
          <w:highlight w:val="yellow"/>
          <w:lang w:val="bg-BG"/>
        </w:rPr>
      </w:pPr>
      <w:r w:rsidRPr="00FE56A2">
        <w:rPr>
          <w:highlight w:val="yellow"/>
        </w:rPr>
        <w:t xml:space="preserve">Use </w:t>
      </w:r>
      <w:r w:rsidRPr="00FE56A2">
        <w:rPr>
          <w:b/>
          <w:highlight w:val="yellow"/>
        </w:rPr>
        <w:t xml:space="preserve">Kendo </w:t>
      </w:r>
      <w:r w:rsidR="00915C5F" w:rsidRPr="00FE56A2">
        <w:rPr>
          <w:b/>
          <w:highlight w:val="yellow"/>
        </w:rPr>
        <w:t xml:space="preserve">UI </w:t>
      </w:r>
      <w:proofErr w:type="spellStart"/>
      <w:r w:rsidRPr="00FE56A2">
        <w:rPr>
          <w:b/>
          <w:highlight w:val="yellow"/>
        </w:rPr>
        <w:t>ListView</w:t>
      </w:r>
      <w:proofErr w:type="spellEnd"/>
      <w:r w:rsidR="00F04490" w:rsidRPr="00FE56A2">
        <w:rPr>
          <w:b/>
          <w:highlight w:val="yellow"/>
        </w:rPr>
        <w:t xml:space="preserve"> </w:t>
      </w:r>
      <w:r w:rsidR="00F04490" w:rsidRPr="00FE56A2">
        <w:rPr>
          <w:highlight w:val="yellow"/>
        </w:rPr>
        <w:t>and custom template</w:t>
      </w:r>
    </w:p>
    <w:p w:rsidR="00375F00" w:rsidRPr="00375F00" w:rsidRDefault="00375F00" w:rsidP="00375F00">
      <w:pPr>
        <w:ind w:left="360"/>
        <w:jc w:val="right"/>
        <w:rPr>
          <w:lang w:val="bg-BG"/>
        </w:rPr>
      </w:pPr>
      <w:r>
        <w:lastRenderedPageBreak/>
        <w:t>2 points</w:t>
      </w:r>
    </w:p>
    <w:p w:rsidR="00F76C1A" w:rsidRPr="00FE56A2" w:rsidRDefault="003E1F1F" w:rsidP="00727CB2">
      <w:pPr>
        <w:numPr>
          <w:ilvl w:val="1"/>
          <w:numId w:val="14"/>
        </w:numPr>
        <w:rPr>
          <w:highlight w:val="yellow"/>
          <w:lang w:val="bg-BG"/>
        </w:rPr>
      </w:pPr>
      <w:r w:rsidRPr="00FE56A2">
        <w:rPr>
          <w:highlight w:val="yellow"/>
        </w:rPr>
        <w:t>Use server side paging (page size 5).</w:t>
      </w:r>
    </w:p>
    <w:p w:rsidR="001F328B" w:rsidRDefault="0034698D" w:rsidP="001F328B">
      <w:pPr>
        <w:ind w:left="360"/>
        <w:jc w:val="right"/>
      </w:pPr>
      <w:r>
        <w:t>3</w:t>
      </w:r>
      <w:r w:rsidR="001F328B" w:rsidRPr="00751325">
        <w:t xml:space="preserve"> points</w:t>
      </w:r>
    </w:p>
    <w:p w:rsidR="0079429F" w:rsidRDefault="0079429F" w:rsidP="005B1F24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457950" cy="3464861"/>
            <wp:effectExtent l="76200" t="76200" r="133350" b="135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etLis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648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5F33" w:rsidRPr="00DE7470" w:rsidRDefault="00FB251D" w:rsidP="003A3B56">
      <w:pPr>
        <w:numPr>
          <w:ilvl w:val="0"/>
          <w:numId w:val="14"/>
        </w:numPr>
        <w:rPr>
          <w:b/>
          <w:highlight w:val="yellow"/>
        </w:rPr>
      </w:pPr>
      <w:r w:rsidRPr="00DE7470">
        <w:rPr>
          <w:b/>
          <w:highlight w:val="yellow"/>
        </w:rPr>
        <w:t>Commenting on tickets</w:t>
      </w:r>
      <w:r w:rsidR="002B57E4" w:rsidRPr="00DE7470">
        <w:rPr>
          <w:b/>
          <w:highlight w:val="yellow"/>
        </w:rPr>
        <w:t xml:space="preserve"> </w:t>
      </w:r>
      <w:r w:rsidR="002B57E4" w:rsidRPr="00DE7470">
        <w:rPr>
          <w:highlight w:val="yellow"/>
        </w:rPr>
        <w:t>–</w:t>
      </w:r>
      <w:r w:rsidR="00F65F33" w:rsidRPr="00DE7470">
        <w:rPr>
          <w:highlight w:val="yellow"/>
        </w:rPr>
        <w:t xml:space="preserve"> </w:t>
      </w:r>
      <w:r w:rsidR="008B2DF7" w:rsidRPr="00DE7470">
        <w:rPr>
          <w:highlight w:val="yellow"/>
        </w:rPr>
        <w:t xml:space="preserve">Registered users can </w:t>
      </w:r>
      <w:r w:rsidR="008B2DF7" w:rsidRPr="00DE7470">
        <w:rPr>
          <w:b/>
          <w:highlight w:val="yellow"/>
        </w:rPr>
        <w:t>comment</w:t>
      </w:r>
      <w:r w:rsidR="008B2DF7" w:rsidRPr="00DE7470">
        <w:rPr>
          <w:highlight w:val="yellow"/>
        </w:rPr>
        <w:t xml:space="preserve"> the </w:t>
      </w:r>
      <w:r w:rsidRPr="00DE7470">
        <w:rPr>
          <w:highlight w:val="yellow"/>
        </w:rPr>
        <w:t>tickets in</w:t>
      </w:r>
      <w:r w:rsidR="0071613E" w:rsidRPr="00DE7470">
        <w:rPr>
          <w:highlight w:val="yellow"/>
        </w:rPr>
        <w:t xml:space="preserve"> their details page</w:t>
      </w:r>
      <w:r w:rsidRPr="00DE7470">
        <w:rPr>
          <w:highlight w:val="yellow"/>
        </w:rPr>
        <w:t>.</w:t>
      </w:r>
    </w:p>
    <w:p w:rsidR="00F65F33" w:rsidRPr="00DE7470" w:rsidRDefault="00B12B5D" w:rsidP="00F65F33">
      <w:pPr>
        <w:pStyle w:val="ListParagraph"/>
        <w:jc w:val="right"/>
        <w:rPr>
          <w:highlight w:val="yellow"/>
        </w:rPr>
      </w:pPr>
      <w:r w:rsidRPr="00DE7470">
        <w:rPr>
          <w:highlight w:val="yellow"/>
        </w:rPr>
        <w:t>4</w:t>
      </w:r>
      <w:r w:rsidR="00F65F33" w:rsidRPr="00DE7470">
        <w:rPr>
          <w:highlight w:val="yellow"/>
        </w:rPr>
        <w:t xml:space="preserve"> points</w:t>
      </w:r>
    </w:p>
    <w:p w:rsidR="00FB251D" w:rsidRPr="00DE7470" w:rsidRDefault="00FB251D" w:rsidP="003A3B56">
      <w:pPr>
        <w:numPr>
          <w:ilvl w:val="1"/>
          <w:numId w:val="14"/>
        </w:numPr>
        <w:rPr>
          <w:highlight w:val="yellow"/>
          <w:lang w:val="bg-BG"/>
        </w:rPr>
      </w:pPr>
      <w:r w:rsidRPr="00DE7470">
        <w:rPr>
          <w:b/>
          <w:highlight w:val="yellow"/>
        </w:rPr>
        <w:t>Commenting</w:t>
      </w:r>
      <w:r w:rsidRPr="00DE7470">
        <w:rPr>
          <w:highlight w:val="yellow"/>
        </w:rPr>
        <w:t xml:space="preserve"> should be done with </w:t>
      </w:r>
      <w:r w:rsidRPr="00DE7470">
        <w:rPr>
          <w:b/>
          <w:highlight w:val="yellow"/>
        </w:rPr>
        <w:t>AJAX</w:t>
      </w:r>
      <w:r w:rsidRPr="00DE7470">
        <w:rPr>
          <w:highlight w:val="yellow"/>
        </w:rPr>
        <w:t xml:space="preserve"> updating the information without refreshing the page.</w:t>
      </w:r>
    </w:p>
    <w:p w:rsidR="00FB251D" w:rsidRDefault="0034698D" w:rsidP="00FB251D">
      <w:pPr>
        <w:jc w:val="right"/>
      </w:pPr>
      <w:r w:rsidRPr="00DE7470">
        <w:rPr>
          <w:highlight w:val="yellow"/>
        </w:rPr>
        <w:t>3</w:t>
      </w:r>
      <w:r w:rsidR="00125FA1" w:rsidRPr="00DE7470">
        <w:rPr>
          <w:highlight w:val="yellow"/>
        </w:rPr>
        <w:t xml:space="preserve"> </w:t>
      </w:r>
      <w:r w:rsidR="00FB251D" w:rsidRPr="00DE7470">
        <w:rPr>
          <w:highlight w:val="yellow"/>
        </w:rPr>
        <w:t>points</w:t>
      </w:r>
    </w:p>
    <w:p w:rsidR="00F85C6A" w:rsidRPr="00F85C6A" w:rsidRDefault="00F85C6A" w:rsidP="005F38BA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7F17706" wp14:editId="28166192">
            <wp:extent cx="6296025" cy="4233001"/>
            <wp:effectExtent l="76200" t="76200" r="123825" b="129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4326" cy="4238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26E0" w:rsidRPr="00FE56A2" w:rsidRDefault="001A304B" w:rsidP="008804CB">
      <w:pPr>
        <w:numPr>
          <w:ilvl w:val="0"/>
          <w:numId w:val="14"/>
        </w:numPr>
        <w:rPr>
          <w:highlight w:val="yellow"/>
          <w:lang w:val="bg-BG"/>
        </w:rPr>
      </w:pPr>
      <w:r w:rsidRPr="00FE56A2">
        <w:rPr>
          <w:b/>
          <w:highlight w:val="yellow"/>
        </w:rPr>
        <w:t>Search</w:t>
      </w:r>
      <w:r w:rsidR="00E45709" w:rsidRPr="00FE56A2">
        <w:rPr>
          <w:highlight w:val="yellow"/>
        </w:rPr>
        <w:t xml:space="preserve"> – </w:t>
      </w:r>
      <w:r w:rsidRPr="00FE56A2">
        <w:rPr>
          <w:highlight w:val="yellow"/>
        </w:rPr>
        <w:t xml:space="preserve">at the </w:t>
      </w:r>
      <w:r w:rsidR="008E5E7C" w:rsidRPr="00FE56A2">
        <w:rPr>
          <w:b/>
          <w:highlight w:val="yellow"/>
        </w:rPr>
        <w:t>List</w:t>
      </w:r>
      <w:r w:rsidRPr="00FE56A2">
        <w:rPr>
          <w:highlight w:val="yellow"/>
        </w:rPr>
        <w:t xml:space="preserve"> </w:t>
      </w:r>
      <w:r w:rsidRPr="00FE56A2">
        <w:rPr>
          <w:b/>
          <w:highlight w:val="yellow"/>
        </w:rPr>
        <w:t>page</w:t>
      </w:r>
      <w:r w:rsidRPr="00FE56A2">
        <w:rPr>
          <w:highlight w:val="yellow"/>
        </w:rPr>
        <w:t xml:space="preserve"> </w:t>
      </w:r>
      <w:r w:rsidR="00727CB2" w:rsidRPr="00FE56A2">
        <w:rPr>
          <w:highlight w:val="yellow"/>
        </w:rPr>
        <w:t>a category filter drop down and “Filter</w:t>
      </w:r>
      <w:r w:rsidR="000C0E22" w:rsidRPr="00FE56A2">
        <w:rPr>
          <w:highlight w:val="yellow"/>
        </w:rPr>
        <w:t xml:space="preserve"> </w:t>
      </w:r>
      <w:r w:rsidR="00727CB2" w:rsidRPr="00FE56A2">
        <w:rPr>
          <w:highlight w:val="yellow"/>
        </w:rPr>
        <w:t>button</w:t>
      </w:r>
      <w:r w:rsidR="000C0E22" w:rsidRPr="00FE56A2">
        <w:rPr>
          <w:highlight w:val="yellow"/>
        </w:rPr>
        <w:t xml:space="preserve">” </w:t>
      </w:r>
      <w:r w:rsidRPr="00FE56A2">
        <w:rPr>
          <w:highlight w:val="yellow"/>
        </w:rPr>
        <w:t xml:space="preserve">should </w:t>
      </w:r>
      <w:r w:rsidR="00727CB2" w:rsidRPr="00FE56A2">
        <w:rPr>
          <w:highlight w:val="yellow"/>
        </w:rPr>
        <w:t>be displayed.</w:t>
      </w:r>
    </w:p>
    <w:p w:rsidR="00E45709" w:rsidRPr="00FE56A2" w:rsidRDefault="00125FA1" w:rsidP="00125FA1">
      <w:pPr>
        <w:ind w:left="720"/>
        <w:rPr>
          <w:highlight w:val="yellow"/>
          <w:lang w:val="bg-BG"/>
        </w:rPr>
      </w:pPr>
      <w:r w:rsidRPr="00FE56A2">
        <w:rPr>
          <w:highlight w:val="yellow"/>
        </w:rPr>
        <w:t xml:space="preserve">In the drop down list there should be an empty option. </w:t>
      </w:r>
      <w:r w:rsidR="009B0F20" w:rsidRPr="00FE56A2">
        <w:rPr>
          <w:highlight w:val="yellow"/>
        </w:rPr>
        <w:t>If</w:t>
      </w:r>
      <w:r w:rsidRPr="00FE56A2">
        <w:rPr>
          <w:highlight w:val="yellow"/>
        </w:rPr>
        <w:t xml:space="preserve"> the empty option is selected</w:t>
      </w:r>
      <w:r w:rsidR="009B0F20" w:rsidRPr="00FE56A2">
        <w:rPr>
          <w:highlight w:val="yellow"/>
        </w:rPr>
        <w:t>, the search should not</w:t>
      </w:r>
      <w:r w:rsidRPr="00FE56A2">
        <w:rPr>
          <w:highlight w:val="yellow"/>
        </w:rPr>
        <w:t xml:space="preserve"> filter results by category</w:t>
      </w:r>
      <w:r w:rsidR="009B0F20" w:rsidRPr="00FE56A2">
        <w:rPr>
          <w:highlight w:val="yellow"/>
        </w:rPr>
        <w:t>.</w:t>
      </w:r>
    </w:p>
    <w:p w:rsidR="00E45709" w:rsidRPr="00FE56A2" w:rsidRDefault="00B12B5D" w:rsidP="00E45709">
      <w:pPr>
        <w:pStyle w:val="Score"/>
        <w:spacing w:before="120"/>
        <w:ind w:left="720"/>
        <w:rPr>
          <w:highlight w:val="yellow"/>
        </w:rPr>
      </w:pPr>
      <w:r w:rsidRPr="00FE56A2">
        <w:rPr>
          <w:highlight w:val="yellow"/>
        </w:rPr>
        <w:t>4</w:t>
      </w:r>
      <w:r w:rsidR="00E45709" w:rsidRPr="00FE56A2">
        <w:rPr>
          <w:highlight w:val="yellow"/>
        </w:rPr>
        <w:t xml:space="preserve"> </w:t>
      </w:r>
      <w:r w:rsidR="00E62FB4" w:rsidRPr="00FE56A2">
        <w:rPr>
          <w:highlight w:val="yellow"/>
        </w:rPr>
        <w:t>point</w:t>
      </w:r>
      <w:r w:rsidR="003F1217" w:rsidRPr="00FE56A2">
        <w:rPr>
          <w:highlight w:val="yellow"/>
        </w:rPr>
        <w:t>s</w:t>
      </w:r>
    </w:p>
    <w:p w:rsidR="00727CB2" w:rsidRPr="00FE56A2" w:rsidRDefault="00727CB2" w:rsidP="00125FA1">
      <w:pPr>
        <w:numPr>
          <w:ilvl w:val="1"/>
          <w:numId w:val="14"/>
        </w:numPr>
        <w:rPr>
          <w:highlight w:val="yellow"/>
        </w:rPr>
      </w:pPr>
      <w:r w:rsidRPr="00FE56A2">
        <w:rPr>
          <w:highlight w:val="yellow"/>
        </w:rPr>
        <w:t xml:space="preserve">Use </w:t>
      </w:r>
      <w:proofErr w:type="spellStart"/>
      <w:r w:rsidRPr="00FE56A2">
        <w:rPr>
          <w:b/>
          <w:highlight w:val="yellow"/>
        </w:rPr>
        <w:t>KendoUI</w:t>
      </w:r>
      <w:proofErr w:type="spellEnd"/>
      <w:r w:rsidR="00125FA1" w:rsidRPr="00FE56A2">
        <w:rPr>
          <w:b/>
          <w:highlight w:val="yellow"/>
          <w:lang w:val="bg-BG"/>
        </w:rPr>
        <w:t xml:space="preserve"> </w:t>
      </w:r>
      <w:proofErr w:type="spellStart"/>
      <w:r w:rsidR="00125FA1" w:rsidRPr="00FE56A2">
        <w:rPr>
          <w:b/>
          <w:highlight w:val="yellow"/>
        </w:rPr>
        <w:t>DropDown</w:t>
      </w:r>
      <w:proofErr w:type="spellEnd"/>
      <w:r w:rsidR="00125FA1" w:rsidRPr="00FE56A2">
        <w:rPr>
          <w:highlight w:val="yellow"/>
        </w:rPr>
        <w:t xml:space="preserve"> list for the</w:t>
      </w:r>
      <w:r w:rsidR="003A63C4" w:rsidRPr="00FE56A2">
        <w:rPr>
          <w:highlight w:val="yellow"/>
        </w:rPr>
        <w:t xml:space="preserve"> category</w:t>
      </w:r>
      <w:r w:rsidR="00125FA1" w:rsidRPr="00FE56A2">
        <w:rPr>
          <w:highlight w:val="yellow"/>
        </w:rPr>
        <w:t xml:space="preserve"> filter</w:t>
      </w:r>
      <w:r w:rsidR="003A63C4" w:rsidRPr="00FE56A2">
        <w:rPr>
          <w:highlight w:val="yellow"/>
        </w:rPr>
        <w:t>.</w:t>
      </w:r>
    </w:p>
    <w:p w:rsidR="00125FA1" w:rsidRDefault="00125FA1" w:rsidP="00125FA1">
      <w:pPr>
        <w:pStyle w:val="Score"/>
        <w:spacing w:before="120"/>
        <w:ind w:left="720"/>
      </w:pPr>
      <w:r>
        <w:t>3</w:t>
      </w:r>
      <w:r w:rsidRPr="00751325">
        <w:t xml:space="preserve"> </w:t>
      </w:r>
      <w:r>
        <w:t>points</w:t>
      </w:r>
    </w:p>
    <w:p w:rsidR="00FE2B5D" w:rsidRDefault="00FE2B5D" w:rsidP="005B1F24">
      <w:pPr>
        <w:pStyle w:val="Score"/>
        <w:spacing w:before="12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5046702" cy="2209800"/>
            <wp:effectExtent l="76200" t="76200" r="13525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157" cy="22165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5929" w:rsidRPr="00751325" w:rsidRDefault="00780723" w:rsidP="005B5929">
      <w:pPr>
        <w:pStyle w:val="Heading3"/>
        <w:ind w:left="360"/>
      </w:pPr>
      <w:r>
        <w:lastRenderedPageBreak/>
        <w:t xml:space="preserve">Ticketing </w:t>
      </w:r>
      <w:r w:rsidR="005B5929" w:rsidRPr="00751325">
        <w:t>System ASP.NET MVC Application</w:t>
      </w:r>
      <w:r w:rsidR="005B5929">
        <w:t xml:space="preserve"> – Administration Area</w:t>
      </w:r>
      <w:r w:rsidR="001E6075">
        <w:t xml:space="preserve"> (</w:t>
      </w:r>
      <w:r w:rsidR="00C03EF7">
        <w:t>15</w:t>
      </w:r>
      <w:r w:rsidR="001E6075">
        <w:t xml:space="preserve"> points)</w:t>
      </w:r>
    </w:p>
    <w:p w:rsidR="001624F4" w:rsidRPr="00DE444C" w:rsidRDefault="004017DE" w:rsidP="008C3AEC">
      <w:pPr>
        <w:pStyle w:val="ListParagraph"/>
        <w:numPr>
          <w:ilvl w:val="0"/>
          <w:numId w:val="14"/>
        </w:numPr>
        <w:contextualSpacing w:val="0"/>
        <w:rPr>
          <w:highlight w:val="yellow"/>
        </w:rPr>
      </w:pPr>
      <w:r w:rsidRPr="00DE444C">
        <w:rPr>
          <w:b/>
          <w:highlight w:val="yellow"/>
        </w:rPr>
        <w:t xml:space="preserve">Create / edit / delete </w:t>
      </w:r>
      <w:r w:rsidR="00E87004" w:rsidRPr="00DE444C">
        <w:rPr>
          <w:b/>
          <w:highlight w:val="yellow"/>
        </w:rPr>
        <w:t>categories</w:t>
      </w:r>
      <w:r w:rsidR="00A00923" w:rsidRPr="00DE444C">
        <w:rPr>
          <w:highlight w:val="yellow"/>
        </w:rPr>
        <w:t xml:space="preserve"> </w:t>
      </w:r>
      <w:r w:rsidR="00C800BF" w:rsidRPr="00DE444C">
        <w:rPr>
          <w:highlight w:val="yellow"/>
        </w:rPr>
        <w:t>– successfully logged-</w:t>
      </w:r>
      <w:r w:rsidRPr="00DE444C">
        <w:rPr>
          <w:highlight w:val="yellow"/>
        </w:rPr>
        <w:t xml:space="preserve">in </w:t>
      </w:r>
      <w:r w:rsidR="00526A07" w:rsidRPr="00DE444C">
        <w:rPr>
          <w:highlight w:val="yellow"/>
        </w:rPr>
        <w:t>administrators</w:t>
      </w:r>
      <w:r w:rsidRPr="00DE444C">
        <w:rPr>
          <w:highlight w:val="yellow"/>
        </w:rPr>
        <w:t xml:space="preserve"> should be able to </w:t>
      </w:r>
      <w:r w:rsidR="003F5131" w:rsidRPr="00DE444C">
        <w:rPr>
          <w:highlight w:val="yellow"/>
        </w:rPr>
        <w:t>create</w:t>
      </w:r>
      <w:r w:rsidRPr="00DE444C">
        <w:rPr>
          <w:highlight w:val="yellow"/>
        </w:rPr>
        <w:t xml:space="preserve"> / edit / delete </w:t>
      </w:r>
      <w:r w:rsidR="00B95854" w:rsidRPr="00DE444C">
        <w:rPr>
          <w:highlight w:val="yellow"/>
        </w:rPr>
        <w:t>ticket’s categories</w:t>
      </w:r>
      <w:r w:rsidR="001624F4" w:rsidRPr="00DE444C">
        <w:rPr>
          <w:highlight w:val="yellow"/>
        </w:rPr>
        <w:t>.</w:t>
      </w:r>
    </w:p>
    <w:p w:rsidR="008C3AEC" w:rsidRDefault="001624F4" w:rsidP="008C3AEC">
      <w:pPr>
        <w:pStyle w:val="Score"/>
        <w:spacing w:before="120"/>
        <w:ind w:left="720"/>
      </w:pPr>
      <w:r>
        <w:t>3</w:t>
      </w:r>
      <w:r w:rsidR="008C3AEC" w:rsidRPr="00751325">
        <w:t xml:space="preserve"> </w:t>
      </w:r>
      <w:r w:rsidR="00E62FB4">
        <w:t>point</w:t>
      </w:r>
      <w:r>
        <w:t>s</w:t>
      </w:r>
    </w:p>
    <w:p w:rsidR="001624F4" w:rsidRPr="00DE444C" w:rsidRDefault="001624F4" w:rsidP="001624F4">
      <w:pPr>
        <w:pStyle w:val="ListParagraph"/>
        <w:numPr>
          <w:ilvl w:val="1"/>
          <w:numId w:val="14"/>
        </w:numPr>
        <w:contextualSpacing w:val="0"/>
        <w:rPr>
          <w:highlight w:val="yellow"/>
        </w:rPr>
      </w:pPr>
      <w:r w:rsidRPr="00DE444C">
        <w:rPr>
          <w:highlight w:val="yellow"/>
        </w:rPr>
        <w:t xml:space="preserve">When a category is deleted all its tickets and their comments are deleted as well. </w:t>
      </w:r>
    </w:p>
    <w:p w:rsidR="001624F4" w:rsidRPr="00751325" w:rsidRDefault="001624F4" w:rsidP="008C3AEC">
      <w:pPr>
        <w:pStyle w:val="Score"/>
        <w:spacing w:before="120"/>
        <w:ind w:left="720"/>
      </w:pPr>
      <w:r>
        <w:t>2 points</w:t>
      </w:r>
    </w:p>
    <w:p w:rsidR="00E87004" w:rsidRPr="00DE444C" w:rsidRDefault="00E87004" w:rsidP="00C14631">
      <w:pPr>
        <w:numPr>
          <w:ilvl w:val="1"/>
          <w:numId w:val="14"/>
        </w:numPr>
        <w:rPr>
          <w:highlight w:val="yellow"/>
        </w:rPr>
      </w:pPr>
      <w:r w:rsidRPr="00DE444C">
        <w:rPr>
          <w:highlight w:val="yellow"/>
        </w:rPr>
        <w:t xml:space="preserve">Use </w:t>
      </w:r>
      <w:r w:rsidRPr="00DE444C">
        <w:rPr>
          <w:b/>
          <w:highlight w:val="yellow"/>
        </w:rPr>
        <w:t>Kendo Grid</w:t>
      </w:r>
      <w:r w:rsidRPr="00DE444C">
        <w:rPr>
          <w:highlight w:val="yellow"/>
        </w:rPr>
        <w:t xml:space="preserve"> with server side paging, sorting and filtering for the </w:t>
      </w:r>
      <w:r w:rsidR="00F91DE3" w:rsidRPr="00DE444C">
        <w:rPr>
          <w:highlight w:val="yellow"/>
        </w:rPr>
        <w:t>categories</w:t>
      </w:r>
      <w:r w:rsidRPr="00DE444C">
        <w:rPr>
          <w:highlight w:val="yellow"/>
        </w:rPr>
        <w:t xml:space="preserve"> administration.</w:t>
      </w:r>
    </w:p>
    <w:p w:rsidR="00E87004" w:rsidRPr="00751325" w:rsidRDefault="00E87004" w:rsidP="00E87004">
      <w:pPr>
        <w:pStyle w:val="Score"/>
        <w:spacing w:before="120"/>
        <w:ind w:left="720"/>
      </w:pPr>
      <w:r w:rsidRPr="00751325">
        <w:t xml:space="preserve">5 </w:t>
      </w:r>
      <w:r>
        <w:t>point</w:t>
      </w:r>
      <w:r w:rsidR="001624F4">
        <w:t>s</w:t>
      </w:r>
    </w:p>
    <w:p w:rsidR="00BB497C" w:rsidRPr="00D654E7" w:rsidRDefault="00276C45" w:rsidP="008C3AEC">
      <w:pPr>
        <w:pStyle w:val="ListParagraph"/>
        <w:numPr>
          <w:ilvl w:val="0"/>
          <w:numId w:val="14"/>
        </w:numPr>
        <w:contextualSpacing w:val="0"/>
        <w:rPr>
          <w:highlight w:val="yellow"/>
        </w:rPr>
      </w:pPr>
      <w:r w:rsidRPr="00D654E7">
        <w:rPr>
          <w:b/>
          <w:highlight w:val="yellow"/>
        </w:rPr>
        <w:t>E</w:t>
      </w:r>
      <w:r w:rsidR="005D71B5" w:rsidRPr="00D654E7">
        <w:rPr>
          <w:b/>
          <w:highlight w:val="yellow"/>
        </w:rPr>
        <w:t>dit / delete comments</w:t>
      </w:r>
      <w:r w:rsidR="005D71B5" w:rsidRPr="00D654E7">
        <w:rPr>
          <w:highlight w:val="yellow"/>
        </w:rPr>
        <w:t xml:space="preserve"> </w:t>
      </w:r>
      <w:r w:rsidR="00A86A08" w:rsidRPr="00D654E7">
        <w:rPr>
          <w:highlight w:val="yellow"/>
        </w:rPr>
        <w:t>–</w:t>
      </w:r>
      <w:r w:rsidR="005D71B5" w:rsidRPr="00D654E7">
        <w:rPr>
          <w:highlight w:val="yellow"/>
        </w:rPr>
        <w:t xml:space="preserve"> </w:t>
      </w:r>
      <w:r w:rsidR="00A86A08" w:rsidRPr="00D654E7">
        <w:rPr>
          <w:highlight w:val="yellow"/>
        </w:rPr>
        <w:t>successfully logged administrators should be able to</w:t>
      </w:r>
      <w:r w:rsidR="00A410A0" w:rsidRPr="00D654E7">
        <w:rPr>
          <w:highlight w:val="yellow"/>
        </w:rPr>
        <w:t xml:space="preserve"> </w:t>
      </w:r>
      <w:r w:rsidR="002C43A1" w:rsidRPr="00D654E7">
        <w:rPr>
          <w:highlight w:val="yellow"/>
        </w:rPr>
        <w:t xml:space="preserve">edit </w:t>
      </w:r>
      <w:r w:rsidR="00643F71" w:rsidRPr="00D654E7">
        <w:rPr>
          <w:highlight w:val="yellow"/>
        </w:rPr>
        <w:t>and</w:t>
      </w:r>
      <w:r w:rsidR="002C43A1" w:rsidRPr="00D654E7">
        <w:rPr>
          <w:highlight w:val="yellow"/>
        </w:rPr>
        <w:t xml:space="preserve"> delete comments.</w:t>
      </w:r>
      <w:r w:rsidR="008C3AEC" w:rsidRPr="00D654E7">
        <w:rPr>
          <w:highlight w:val="yellow"/>
        </w:rPr>
        <w:t xml:space="preserve"> </w:t>
      </w:r>
      <w:r w:rsidR="007F789E" w:rsidRPr="00D654E7">
        <w:rPr>
          <w:highlight w:val="yellow"/>
          <w:lang w:val="bg-BG"/>
        </w:rPr>
        <w:t xml:space="preserve"> </w:t>
      </w:r>
      <w:r w:rsidR="007F789E" w:rsidRPr="00D654E7">
        <w:rPr>
          <w:highlight w:val="yellow"/>
        </w:rPr>
        <w:t>Use scaffolding</w:t>
      </w:r>
      <w:r w:rsidR="000C0E22" w:rsidRPr="00D654E7">
        <w:rPr>
          <w:highlight w:val="yellow"/>
        </w:rPr>
        <w:t>.</w:t>
      </w:r>
    </w:p>
    <w:p w:rsidR="00BB497C" w:rsidRPr="00D654E7" w:rsidRDefault="00BB497C" w:rsidP="00BB497C">
      <w:pPr>
        <w:pStyle w:val="ListParagraph"/>
        <w:contextualSpacing w:val="0"/>
        <w:jc w:val="right"/>
        <w:rPr>
          <w:highlight w:val="yellow"/>
        </w:rPr>
      </w:pPr>
      <w:r w:rsidRPr="00D654E7">
        <w:rPr>
          <w:highlight w:val="yellow"/>
        </w:rPr>
        <w:t>3 points</w:t>
      </w:r>
    </w:p>
    <w:p w:rsidR="00BB497C" w:rsidRPr="00D654E7" w:rsidRDefault="00BB497C" w:rsidP="00BB497C">
      <w:pPr>
        <w:pStyle w:val="ListParagraph"/>
        <w:numPr>
          <w:ilvl w:val="1"/>
          <w:numId w:val="14"/>
        </w:numPr>
        <w:contextualSpacing w:val="0"/>
        <w:rPr>
          <w:highlight w:val="yellow"/>
        </w:rPr>
      </w:pPr>
      <w:r w:rsidRPr="00D654E7">
        <w:rPr>
          <w:highlight w:val="yellow"/>
        </w:rPr>
        <w:t xml:space="preserve">Administrators should not be able to add comments. </w:t>
      </w:r>
      <w:r w:rsidR="007F789E" w:rsidRPr="00D654E7">
        <w:rPr>
          <w:highlight w:val="yellow"/>
        </w:rPr>
        <w:t>Only users should be able to add comments in the system.</w:t>
      </w:r>
    </w:p>
    <w:p w:rsidR="00BB497C" w:rsidRPr="00D654E7" w:rsidRDefault="00BB497C" w:rsidP="00BB497C">
      <w:pPr>
        <w:jc w:val="right"/>
        <w:rPr>
          <w:highlight w:val="yellow"/>
        </w:rPr>
      </w:pPr>
      <w:r w:rsidRPr="00D654E7">
        <w:rPr>
          <w:highlight w:val="yellow"/>
        </w:rPr>
        <w:t>1 point</w:t>
      </w:r>
    </w:p>
    <w:p w:rsidR="008C3AEC" w:rsidRPr="00D654E7" w:rsidRDefault="007A0139" w:rsidP="00BB497C">
      <w:pPr>
        <w:pStyle w:val="ListParagraph"/>
        <w:numPr>
          <w:ilvl w:val="1"/>
          <w:numId w:val="14"/>
        </w:numPr>
        <w:contextualSpacing w:val="0"/>
        <w:rPr>
          <w:highlight w:val="yellow"/>
        </w:rPr>
      </w:pPr>
      <w:r w:rsidRPr="00D654E7">
        <w:rPr>
          <w:highlight w:val="yellow"/>
        </w:rPr>
        <w:t>When editing comments, the administrator should only be able to edit the content of the comment.</w:t>
      </w:r>
    </w:p>
    <w:p w:rsidR="008C3AEC" w:rsidRPr="00751325" w:rsidRDefault="00BB497C" w:rsidP="008C3AEC">
      <w:pPr>
        <w:pStyle w:val="Score"/>
        <w:spacing w:before="120"/>
        <w:ind w:left="720"/>
      </w:pPr>
      <w:r>
        <w:t>1</w:t>
      </w:r>
      <w:r w:rsidR="008C3AEC" w:rsidRPr="00751325">
        <w:t xml:space="preserve"> </w:t>
      </w:r>
      <w:r w:rsidR="00E62FB4">
        <w:t>point</w:t>
      </w:r>
    </w:p>
    <w:p w:rsidR="00BA2AFF" w:rsidRPr="00751325" w:rsidRDefault="002D7541" w:rsidP="002D7541">
      <w:pPr>
        <w:pStyle w:val="Heading2"/>
      </w:pPr>
      <w:r w:rsidRPr="00751325">
        <w:t>Evaluation Criteria</w:t>
      </w:r>
    </w:p>
    <w:p w:rsidR="002D7541" w:rsidRPr="00751325" w:rsidRDefault="002D7541" w:rsidP="00A06B54">
      <w:r w:rsidRPr="00751325">
        <w:t xml:space="preserve">The evaluation criteria </w:t>
      </w:r>
      <w:r w:rsidR="00A06B54" w:rsidRPr="00751325">
        <w:t>include</w:t>
      </w:r>
      <w:r w:rsidRPr="00751325">
        <w:t>:</w:t>
      </w:r>
      <w:r w:rsidR="00A06B54" w:rsidRPr="00751325">
        <w:t xml:space="preserve"> c</w:t>
      </w:r>
      <w:r w:rsidRPr="00751325">
        <w:t>orrect and complete</w:t>
      </w:r>
      <w:r w:rsidR="00E71ECB" w:rsidRPr="00751325">
        <w:t xml:space="preserve"> fulfillment of the </w:t>
      </w:r>
      <w:r w:rsidR="00A06B54" w:rsidRPr="00751325">
        <w:t>requirements; g</w:t>
      </w:r>
      <w:r w:rsidRPr="00751325">
        <w:t>ood technical design</w:t>
      </w:r>
      <w:r w:rsidR="003274C3" w:rsidRPr="00751325">
        <w:t xml:space="preserve"> and appropriate use of technologies</w:t>
      </w:r>
      <w:r w:rsidR="00A06B54" w:rsidRPr="00751325">
        <w:t>; h</w:t>
      </w:r>
      <w:r w:rsidRPr="00751325">
        <w:t>igh-quality code</w:t>
      </w:r>
      <w:r w:rsidR="00A06B54" w:rsidRPr="00751325">
        <w:t xml:space="preserve"> (</w:t>
      </w:r>
      <w:r w:rsidR="003274C3" w:rsidRPr="00751325">
        <w:t>correctness, readability, maintainability</w:t>
      </w:r>
      <w:r w:rsidR="00A06B54" w:rsidRPr="00751325">
        <w:t>)</w:t>
      </w:r>
      <w:r w:rsidRPr="00751325">
        <w:t>.</w:t>
      </w:r>
    </w:p>
    <w:p w:rsidR="00BA2AFF" w:rsidRPr="00751325" w:rsidRDefault="002D7541" w:rsidP="00BA2AFF">
      <w:r w:rsidRPr="00751325">
        <w:t>To pass the exam you need</w:t>
      </w:r>
      <w:r w:rsidR="00E71ECB" w:rsidRPr="00751325">
        <w:t xml:space="preserve"> </w:t>
      </w:r>
      <w:r w:rsidR="00897725" w:rsidRPr="00751325">
        <w:t xml:space="preserve">to gain at least </w:t>
      </w:r>
      <w:r w:rsidR="00E71ECB" w:rsidRPr="00751325">
        <w:rPr>
          <w:b/>
        </w:rPr>
        <w:t xml:space="preserve">70 </w:t>
      </w:r>
      <w:r w:rsidR="00E62FB4">
        <w:rPr>
          <w:b/>
        </w:rPr>
        <w:t>point</w:t>
      </w:r>
      <w:r w:rsidR="00E71ECB" w:rsidRPr="00751325">
        <w:t xml:space="preserve"> (</w:t>
      </w:r>
      <w:r w:rsidR="00E80053" w:rsidRPr="00751325">
        <w:t xml:space="preserve">out </w:t>
      </w:r>
      <w:r w:rsidR="00E71ECB" w:rsidRPr="00751325">
        <w:t>of 100</w:t>
      </w:r>
      <w:r w:rsidR="009232F7" w:rsidRPr="00751325">
        <w:t xml:space="preserve"> </w:t>
      </w:r>
      <w:r w:rsidR="00E62FB4">
        <w:t>point</w:t>
      </w:r>
      <w:r w:rsidR="00897725" w:rsidRPr="00751325">
        <w:t xml:space="preserve"> total</w:t>
      </w:r>
      <w:r w:rsidR="00A06B54" w:rsidRPr="00751325">
        <w:t>)</w:t>
      </w:r>
      <w:r w:rsidR="00897725" w:rsidRPr="00751325">
        <w:t>.</w:t>
      </w:r>
    </w:p>
    <w:p w:rsidR="00E71ECB" w:rsidRPr="00751325" w:rsidRDefault="00E71ECB" w:rsidP="00E71ECB">
      <w:pPr>
        <w:pStyle w:val="Heading2"/>
      </w:pPr>
      <w:r w:rsidRPr="00751325">
        <w:t>Other Terms</w:t>
      </w:r>
    </w:p>
    <w:p w:rsidR="00E71ECB" w:rsidRPr="00751325" w:rsidRDefault="00E71ECB" w:rsidP="00E71ECB">
      <w:r w:rsidRPr="00751325">
        <w:t xml:space="preserve">During the exam </w:t>
      </w:r>
      <w:r w:rsidR="00E80053" w:rsidRPr="00751325">
        <w:t xml:space="preserve">you are </w:t>
      </w:r>
      <w:r w:rsidRPr="00751325">
        <w:t>allowed to use any teaching materials, lectures, books, existing source code, and other paper or Internet resources.</w:t>
      </w:r>
      <w:r w:rsidR="0069458B" w:rsidRPr="00751325">
        <w:t xml:space="preserve"> </w:t>
      </w:r>
      <w:r w:rsidR="003C784E" w:rsidRPr="00751325">
        <w:t>Direct or indirect c</w:t>
      </w:r>
      <w:r w:rsidRPr="00751325">
        <w:t xml:space="preserve">ommunication with anybody in class or outside is </w:t>
      </w:r>
      <w:r w:rsidR="003C784E" w:rsidRPr="00751325">
        <w:t>forbidden</w:t>
      </w:r>
      <w:r w:rsidRPr="00751325">
        <w:t xml:space="preserve">. This includes but does not limit to </w:t>
      </w:r>
      <w:r w:rsidR="003C784E" w:rsidRPr="00751325">
        <w:t xml:space="preserve">technical conversations with other students, </w:t>
      </w:r>
      <w:r w:rsidRPr="00751325">
        <w:t>using mobile phones, chat software</w:t>
      </w:r>
      <w:r w:rsidR="003C784E" w:rsidRPr="00751325">
        <w:t xml:space="preserve"> (Skype, ICQ, etc.), email, forum posts, etc.</w:t>
      </w:r>
    </w:p>
    <w:p w:rsidR="00E71ECB" w:rsidRPr="00751325" w:rsidRDefault="00E71ECB" w:rsidP="00E71ECB">
      <w:pPr>
        <w:pStyle w:val="Heading2"/>
      </w:pPr>
      <w:r w:rsidRPr="00751325">
        <w:t>Exam Duration</w:t>
      </w:r>
    </w:p>
    <w:p w:rsidR="00C61A29" w:rsidRDefault="00E71ECB" w:rsidP="00C61A29">
      <w:r w:rsidRPr="00751325">
        <w:t xml:space="preserve">Students are allowed to work up to </w:t>
      </w:r>
      <w:r w:rsidR="00C564D0" w:rsidRPr="00751325">
        <w:rPr>
          <w:b/>
        </w:rPr>
        <w:t>8</w:t>
      </w:r>
      <w:r w:rsidRPr="00751325">
        <w:rPr>
          <w:b/>
        </w:rPr>
        <w:t xml:space="preserve"> hours</w:t>
      </w:r>
      <w:r w:rsidRPr="00751325">
        <w:t>.</w:t>
      </w:r>
    </w:p>
    <w:p w:rsidR="000B5F0A" w:rsidRDefault="000B5F0A" w:rsidP="00C61A29"/>
    <w:p w:rsidR="000B5F0A" w:rsidRPr="00647AF5" w:rsidRDefault="000B5F0A" w:rsidP="00C61A29">
      <w:proofErr w:type="gramStart"/>
      <w:r>
        <w:t>TODO :</w:t>
      </w:r>
      <w:proofErr w:type="gramEnd"/>
      <w:r>
        <w:t xml:space="preserve"> Redirect from ticket creation!!!!</w:t>
      </w:r>
    </w:p>
    <w:sectPr w:rsidR="000B5F0A" w:rsidRPr="00647AF5" w:rsidSect="00367278">
      <w:headerReference w:type="default" r:id="rId14"/>
      <w:footerReference w:type="default" r:id="rId15"/>
      <w:pgSz w:w="11907" w:h="16839" w:code="9"/>
      <w:pgMar w:top="567" w:right="567" w:bottom="567" w:left="567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F00" w:rsidRDefault="001A4F00">
      <w:r>
        <w:separator/>
      </w:r>
    </w:p>
  </w:endnote>
  <w:endnote w:type="continuationSeparator" w:id="0">
    <w:p w:rsidR="001A4F00" w:rsidRDefault="001A4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altName w:val="Tahoma"/>
    <w:charset w:val="00"/>
    <w:family w:val="swiss"/>
    <w:pitch w:val="variable"/>
    <w:sig w:usb0="00000000" w:usb1="00000000" w:usb2="00000000" w:usb3="00000000" w:csb0="0001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D4D" w:rsidRPr="000E532F" w:rsidRDefault="00801D4D" w:rsidP="00084F57">
    <w:pPr>
      <w:spacing w:before="0" w:after="0"/>
      <w:rPr>
        <w:sz w:val="6"/>
        <w:szCs w:val="6"/>
      </w:rPr>
    </w:pPr>
  </w:p>
  <w:tbl>
    <w:tblPr>
      <w:tblW w:w="10768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4673"/>
      <w:gridCol w:w="2976"/>
    </w:tblGrid>
    <w:tr w:rsidR="00801D4D" w:rsidRPr="00F44305" w:rsidTr="00367278">
      <w:trPr>
        <w:trHeight w:val="60"/>
      </w:trPr>
      <w:tc>
        <w:tcPr>
          <w:tcW w:w="10768" w:type="dxa"/>
          <w:gridSpan w:val="3"/>
          <w:shd w:val="clear" w:color="auto" w:fill="CCFF00"/>
          <w:vAlign w:val="center"/>
        </w:tcPr>
        <w:p w:rsidR="00801D4D" w:rsidRPr="00F44305" w:rsidRDefault="00801D4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801D4D" w:rsidRPr="0017625F" w:rsidTr="00367278">
      <w:trPr>
        <w:trHeight w:val="56"/>
      </w:trPr>
      <w:tc>
        <w:tcPr>
          <w:tcW w:w="3119" w:type="dxa"/>
          <w:vAlign w:val="center"/>
        </w:tcPr>
        <w:p w:rsidR="00801D4D" w:rsidRPr="000E532F" w:rsidRDefault="00801D4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4673" w:type="dxa"/>
          <w:vAlign w:val="center"/>
        </w:tcPr>
        <w:p w:rsidR="00801D4D" w:rsidRPr="000E532F" w:rsidRDefault="00801D4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987405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Pr="000E532F">
            <w:fldChar w:fldCharType="begin"/>
          </w:r>
          <w:r w:rsidRPr="000E532F">
            <w:instrText xml:space="preserve"> NUMPAGES </w:instrText>
          </w:r>
          <w:r w:rsidRPr="000E532F">
            <w:fldChar w:fldCharType="separate"/>
          </w:r>
          <w:r w:rsidR="00987405">
            <w:rPr>
              <w:noProof/>
            </w:rPr>
            <w:t>7</w:t>
          </w:r>
          <w:r w:rsidRPr="000E532F">
            <w:fldChar w:fldCharType="end"/>
          </w:r>
        </w:p>
      </w:tc>
      <w:tc>
        <w:tcPr>
          <w:tcW w:w="2976" w:type="dxa"/>
          <w:vAlign w:val="center"/>
        </w:tcPr>
        <w:p w:rsidR="00801D4D" w:rsidRPr="000E532F" w:rsidRDefault="00801D4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801D4D" w:rsidRPr="000E532F" w:rsidRDefault="00801D4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F00" w:rsidRDefault="001A4F00">
      <w:r>
        <w:separator/>
      </w:r>
    </w:p>
  </w:footnote>
  <w:footnote w:type="continuationSeparator" w:id="0">
    <w:p w:rsidR="001A4F00" w:rsidRDefault="001A4F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68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649"/>
    </w:tblGrid>
    <w:tr w:rsidR="00801D4D" w:rsidRPr="0017625F" w:rsidTr="00367278">
      <w:trPr>
        <w:trHeight w:val="675"/>
      </w:trPr>
      <w:tc>
        <w:tcPr>
          <w:tcW w:w="3119" w:type="dxa"/>
        </w:tcPr>
        <w:p w:rsidR="00801D4D" w:rsidRPr="0017625F" w:rsidRDefault="00263F60" w:rsidP="00134C5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882140" cy="335280"/>
                <wp:effectExtent l="0" t="0" r="3810" b="7620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1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9" w:type="dxa"/>
        </w:tcPr>
        <w:p w:rsidR="00801D4D" w:rsidRPr="000E532F" w:rsidRDefault="00801D4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>Sofia, 1729, Bulgaria</w:t>
          </w:r>
        </w:p>
        <w:p w:rsidR="00801D4D" w:rsidRPr="000E532F" w:rsidRDefault="00801D4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801D4D" w:rsidRPr="0017625F" w:rsidTr="00367278">
      <w:trPr>
        <w:trHeight w:val="60"/>
      </w:trPr>
      <w:tc>
        <w:tcPr>
          <w:tcW w:w="10768" w:type="dxa"/>
          <w:gridSpan w:val="2"/>
          <w:shd w:val="clear" w:color="auto" w:fill="CCFF00"/>
        </w:tcPr>
        <w:p w:rsidR="00801D4D" w:rsidRPr="0017625F" w:rsidRDefault="00801D4D">
          <w:pPr>
            <w:pStyle w:val="Header"/>
            <w:rPr>
              <w:sz w:val="8"/>
              <w:szCs w:val="8"/>
            </w:rPr>
          </w:pPr>
        </w:p>
      </w:tc>
    </w:tr>
  </w:tbl>
  <w:p w:rsidR="00801D4D" w:rsidRPr="000E532F" w:rsidRDefault="00801D4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D2A23"/>
    <w:multiLevelType w:val="hybridMultilevel"/>
    <w:tmpl w:val="CF6E6B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1164EF"/>
    <w:multiLevelType w:val="hybridMultilevel"/>
    <w:tmpl w:val="C5E2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845FD"/>
    <w:multiLevelType w:val="hybridMultilevel"/>
    <w:tmpl w:val="E550E688"/>
    <w:lvl w:ilvl="0" w:tplc="C3E234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93DEF"/>
    <w:multiLevelType w:val="hybridMultilevel"/>
    <w:tmpl w:val="7FCC2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5A4D4B"/>
    <w:multiLevelType w:val="hybridMultilevel"/>
    <w:tmpl w:val="B02A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A198C89E"/>
    <w:lvl w:ilvl="0" w:tplc="EF285032">
      <w:start w:val="1"/>
      <w:numFmt w:val="decimal"/>
      <w:pStyle w:val="Heading3"/>
      <w:lvlText w:val="Problem 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32276"/>
    <w:multiLevelType w:val="hybridMultilevel"/>
    <w:tmpl w:val="9DD6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B43FA"/>
    <w:multiLevelType w:val="hybridMultilevel"/>
    <w:tmpl w:val="FFEC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71480"/>
    <w:multiLevelType w:val="hybridMultilevel"/>
    <w:tmpl w:val="6D1081DA"/>
    <w:lvl w:ilvl="0" w:tplc="1B862FF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3ED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B6E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B216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C9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581B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6E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F24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AA7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616933"/>
    <w:multiLevelType w:val="hybridMultilevel"/>
    <w:tmpl w:val="2482E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4A328D"/>
    <w:multiLevelType w:val="hybridMultilevel"/>
    <w:tmpl w:val="0688E366"/>
    <w:lvl w:ilvl="0" w:tplc="9E9EA720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C85700"/>
    <w:multiLevelType w:val="hybridMultilevel"/>
    <w:tmpl w:val="C392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900F4A"/>
    <w:multiLevelType w:val="hybridMultilevel"/>
    <w:tmpl w:val="6DA277E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B062F6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3031867"/>
    <w:multiLevelType w:val="hybridMultilevel"/>
    <w:tmpl w:val="AA8EA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0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11"/>
  </w:num>
  <w:num w:numId="11">
    <w:abstractNumId w:val="14"/>
  </w:num>
  <w:num w:numId="12">
    <w:abstractNumId w:val="1"/>
  </w:num>
  <w:num w:numId="13">
    <w:abstractNumId w:val="1"/>
  </w:num>
  <w:num w:numId="14">
    <w:abstractNumId w:val="12"/>
  </w:num>
  <w:num w:numId="15">
    <w:abstractNumId w:val="3"/>
  </w:num>
  <w:num w:numId="16">
    <w:abstractNumId w:val="0"/>
  </w:num>
  <w:num w:numId="17">
    <w:abstractNumId w:val="13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10345"/>
    <w:rsid w:val="0001579D"/>
    <w:rsid w:val="000170C8"/>
    <w:rsid w:val="00027702"/>
    <w:rsid w:val="000278DE"/>
    <w:rsid w:val="00030510"/>
    <w:rsid w:val="00030587"/>
    <w:rsid w:val="000308C2"/>
    <w:rsid w:val="00034AA6"/>
    <w:rsid w:val="0004354A"/>
    <w:rsid w:val="00044FC0"/>
    <w:rsid w:val="0005572C"/>
    <w:rsid w:val="00056B41"/>
    <w:rsid w:val="00060602"/>
    <w:rsid w:val="00063ABA"/>
    <w:rsid w:val="00073001"/>
    <w:rsid w:val="00075575"/>
    <w:rsid w:val="00081131"/>
    <w:rsid w:val="000815AA"/>
    <w:rsid w:val="000828F8"/>
    <w:rsid w:val="00084F57"/>
    <w:rsid w:val="000863D1"/>
    <w:rsid w:val="00092C09"/>
    <w:rsid w:val="00094444"/>
    <w:rsid w:val="00095F40"/>
    <w:rsid w:val="000A0177"/>
    <w:rsid w:val="000A4478"/>
    <w:rsid w:val="000B5F0A"/>
    <w:rsid w:val="000C0E22"/>
    <w:rsid w:val="000E4EBF"/>
    <w:rsid w:val="000E532F"/>
    <w:rsid w:val="000E6EA7"/>
    <w:rsid w:val="000E70AF"/>
    <w:rsid w:val="000F07FD"/>
    <w:rsid w:val="000F0BB8"/>
    <w:rsid w:val="000F0DAD"/>
    <w:rsid w:val="000F19C4"/>
    <w:rsid w:val="000F1F71"/>
    <w:rsid w:val="000F2F84"/>
    <w:rsid w:val="000F6A58"/>
    <w:rsid w:val="000F711A"/>
    <w:rsid w:val="0010526F"/>
    <w:rsid w:val="00106840"/>
    <w:rsid w:val="0010717A"/>
    <w:rsid w:val="001142ED"/>
    <w:rsid w:val="001144C3"/>
    <w:rsid w:val="00122611"/>
    <w:rsid w:val="00125FA1"/>
    <w:rsid w:val="00126472"/>
    <w:rsid w:val="00134C58"/>
    <w:rsid w:val="00134E12"/>
    <w:rsid w:val="001517CF"/>
    <w:rsid w:val="001532BA"/>
    <w:rsid w:val="00156459"/>
    <w:rsid w:val="0016238B"/>
    <w:rsid w:val="001624F4"/>
    <w:rsid w:val="0016507F"/>
    <w:rsid w:val="00165DED"/>
    <w:rsid w:val="001738F6"/>
    <w:rsid w:val="0017625F"/>
    <w:rsid w:val="00176866"/>
    <w:rsid w:val="001874DF"/>
    <w:rsid w:val="00190314"/>
    <w:rsid w:val="00192D4E"/>
    <w:rsid w:val="00193B99"/>
    <w:rsid w:val="00193E4B"/>
    <w:rsid w:val="00196928"/>
    <w:rsid w:val="001979B3"/>
    <w:rsid w:val="001A221E"/>
    <w:rsid w:val="001A304B"/>
    <w:rsid w:val="001A3395"/>
    <w:rsid w:val="001A4528"/>
    <w:rsid w:val="001A4D44"/>
    <w:rsid w:val="001A4F00"/>
    <w:rsid w:val="001B3D58"/>
    <w:rsid w:val="001B3D9C"/>
    <w:rsid w:val="001B4C0F"/>
    <w:rsid w:val="001B5452"/>
    <w:rsid w:val="001B712C"/>
    <w:rsid w:val="001C39F6"/>
    <w:rsid w:val="001C4F41"/>
    <w:rsid w:val="001C74CE"/>
    <w:rsid w:val="001C7D8E"/>
    <w:rsid w:val="001D1105"/>
    <w:rsid w:val="001D2FAF"/>
    <w:rsid w:val="001D59EC"/>
    <w:rsid w:val="001E0876"/>
    <w:rsid w:val="001E0BF0"/>
    <w:rsid w:val="001E177B"/>
    <w:rsid w:val="001E2F93"/>
    <w:rsid w:val="001E6075"/>
    <w:rsid w:val="001F152F"/>
    <w:rsid w:val="001F328B"/>
    <w:rsid w:val="001F4383"/>
    <w:rsid w:val="001F551B"/>
    <w:rsid w:val="001F762A"/>
    <w:rsid w:val="00200802"/>
    <w:rsid w:val="00202DA4"/>
    <w:rsid w:val="0020473D"/>
    <w:rsid w:val="0021219B"/>
    <w:rsid w:val="00213EAA"/>
    <w:rsid w:val="002141B9"/>
    <w:rsid w:val="00221C22"/>
    <w:rsid w:val="002248B6"/>
    <w:rsid w:val="00225405"/>
    <w:rsid w:val="002345C4"/>
    <w:rsid w:val="002436C0"/>
    <w:rsid w:val="00251C03"/>
    <w:rsid w:val="002527EB"/>
    <w:rsid w:val="00254C22"/>
    <w:rsid w:val="00261FF3"/>
    <w:rsid w:val="00263F60"/>
    <w:rsid w:val="002725DF"/>
    <w:rsid w:val="0027273B"/>
    <w:rsid w:val="00272FB0"/>
    <w:rsid w:val="00276C45"/>
    <w:rsid w:val="00281CBA"/>
    <w:rsid w:val="00282146"/>
    <w:rsid w:val="00283AAE"/>
    <w:rsid w:val="0028497B"/>
    <w:rsid w:val="00286C58"/>
    <w:rsid w:val="00290681"/>
    <w:rsid w:val="0029650F"/>
    <w:rsid w:val="002A61FE"/>
    <w:rsid w:val="002B14F4"/>
    <w:rsid w:val="002B57E4"/>
    <w:rsid w:val="002B600A"/>
    <w:rsid w:val="002B6523"/>
    <w:rsid w:val="002B67D7"/>
    <w:rsid w:val="002B6AD5"/>
    <w:rsid w:val="002B6B03"/>
    <w:rsid w:val="002C43A1"/>
    <w:rsid w:val="002C6EBD"/>
    <w:rsid w:val="002D58AC"/>
    <w:rsid w:val="002D7541"/>
    <w:rsid w:val="002E5FD8"/>
    <w:rsid w:val="002E7ED1"/>
    <w:rsid w:val="003015FE"/>
    <w:rsid w:val="003016C6"/>
    <w:rsid w:val="00306FF8"/>
    <w:rsid w:val="003074CD"/>
    <w:rsid w:val="00310041"/>
    <w:rsid w:val="00312B6E"/>
    <w:rsid w:val="0031337B"/>
    <w:rsid w:val="003177FF"/>
    <w:rsid w:val="0032016E"/>
    <w:rsid w:val="003242D7"/>
    <w:rsid w:val="003251DB"/>
    <w:rsid w:val="00326E5C"/>
    <w:rsid w:val="003274C3"/>
    <w:rsid w:val="00332996"/>
    <w:rsid w:val="003331A6"/>
    <w:rsid w:val="00333312"/>
    <w:rsid w:val="00335F7A"/>
    <w:rsid w:val="00340E83"/>
    <w:rsid w:val="003432FF"/>
    <w:rsid w:val="00344B3B"/>
    <w:rsid w:val="0034698D"/>
    <w:rsid w:val="00346BC7"/>
    <w:rsid w:val="00347093"/>
    <w:rsid w:val="003519DC"/>
    <w:rsid w:val="00351D32"/>
    <w:rsid w:val="00353760"/>
    <w:rsid w:val="0035397E"/>
    <w:rsid w:val="00353A75"/>
    <w:rsid w:val="00362620"/>
    <w:rsid w:val="0036527F"/>
    <w:rsid w:val="00367278"/>
    <w:rsid w:val="003753CD"/>
    <w:rsid w:val="00375660"/>
    <w:rsid w:val="00375F00"/>
    <w:rsid w:val="00377BE9"/>
    <w:rsid w:val="003865BF"/>
    <w:rsid w:val="00386778"/>
    <w:rsid w:val="003949EE"/>
    <w:rsid w:val="00394A87"/>
    <w:rsid w:val="00396987"/>
    <w:rsid w:val="00397043"/>
    <w:rsid w:val="003A3B56"/>
    <w:rsid w:val="003A63C4"/>
    <w:rsid w:val="003C3157"/>
    <w:rsid w:val="003C7047"/>
    <w:rsid w:val="003C784E"/>
    <w:rsid w:val="003E1F1F"/>
    <w:rsid w:val="003E38A9"/>
    <w:rsid w:val="003E4F35"/>
    <w:rsid w:val="003F1217"/>
    <w:rsid w:val="003F1283"/>
    <w:rsid w:val="003F24F7"/>
    <w:rsid w:val="003F3A33"/>
    <w:rsid w:val="003F5131"/>
    <w:rsid w:val="004017DE"/>
    <w:rsid w:val="0040728C"/>
    <w:rsid w:val="004119A9"/>
    <w:rsid w:val="00416A51"/>
    <w:rsid w:val="00416F4C"/>
    <w:rsid w:val="0042077E"/>
    <w:rsid w:val="004226C6"/>
    <w:rsid w:val="00427D4A"/>
    <w:rsid w:val="004337FF"/>
    <w:rsid w:val="00435906"/>
    <w:rsid w:val="00436E87"/>
    <w:rsid w:val="00437CE6"/>
    <w:rsid w:val="00444604"/>
    <w:rsid w:val="004452F2"/>
    <w:rsid w:val="0044575E"/>
    <w:rsid w:val="00453249"/>
    <w:rsid w:val="00453A78"/>
    <w:rsid w:val="00453DF3"/>
    <w:rsid w:val="00460E19"/>
    <w:rsid w:val="0046113A"/>
    <w:rsid w:val="004678C4"/>
    <w:rsid w:val="00467E8E"/>
    <w:rsid w:val="0047428E"/>
    <w:rsid w:val="00474FBA"/>
    <w:rsid w:val="00476F4D"/>
    <w:rsid w:val="00481722"/>
    <w:rsid w:val="004838F6"/>
    <w:rsid w:val="004A61DB"/>
    <w:rsid w:val="004A7EDE"/>
    <w:rsid w:val="004B2A7E"/>
    <w:rsid w:val="004B420E"/>
    <w:rsid w:val="004B4CC1"/>
    <w:rsid w:val="004B6CEB"/>
    <w:rsid w:val="004B71DD"/>
    <w:rsid w:val="004B7694"/>
    <w:rsid w:val="004B7ED2"/>
    <w:rsid w:val="004C3984"/>
    <w:rsid w:val="004C486F"/>
    <w:rsid w:val="004C75F1"/>
    <w:rsid w:val="004D00CA"/>
    <w:rsid w:val="004D0809"/>
    <w:rsid w:val="004E0AFA"/>
    <w:rsid w:val="004E2FAB"/>
    <w:rsid w:val="004E5577"/>
    <w:rsid w:val="004F3EE2"/>
    <w:rsid w:val="004F50E3"/>
    <w:rsid w:val="005008F4"/>
    <w:rsid w:val="0050219D"/>
    <w:rsid w:val="00502A78"/>
    <w:rsid w:val="00502ACE"/>
    <w:rsid w:val="00503FB4"/>
    <w:rsid w:val="00510DE3"/>
    <w:rsid w:val="00511B87"/>
    <w:rsid w:val="00512A6D"/>
    <w:rsid w:val="00513663"/>
    <w:rsid w:val="005139CB"/>
    <w:rsid w:val="00525B04"/>
    <w:rsid w:val="00526A07"/>
    <w:rsid w:val="00526ADB"/>
    <w:rsid w:val="0053242B"/>
    <w:rsid w:val="0053698C"/>
    <w:rsid w:val="0053711A"/>
    <w:rsid w:val="005371E6"/>
    <w:rsid w:val="00540E53"/>
    <w:rsid w:val="00542F15"/>
    <w:rsid w:val="00547305"/>
    <w:rsid w:val="00551C3E"/>
    <w:rsid w:val="0055230C"/>
    <w:rsid w:val="00553D9F"/>
    <w:rsid w:val="00565748"/>
    <w:rsid w:val="005668A0"/>
    <w:rsid w:val="005700B6"/>
    <w:rsid w:val="00577B3D"/>
    <w:rsid w:val="005811AC"/>
    <w:rsid w:val="005A78F7"/>
    <w:rsid w:val="005B1DD6"/>
    <w:rsid w:val="005B1F24"/>
    <w:rsid w:val="005B52A7"/>
    <w:rsid w:val="005B5929"/>
    <w:rsid w:val="005B66F9"/>
    <w:rsid w:val="005C2B73"/>
    <w:rsid w:val="005C3BBD"/>
    <w:rsid w:val="005D1EE2"/>
    <w:rsid w:val="005D233E"/>
    <w:rsid w:val="005D448B"/>
    <w:rsid w:val="005D71B5"/>
    <w:rsid w:val="005E281A"/>
    <w:rsid w:val="005E2DE7"/>
    <w:rsid w:val="005E404B"/>
    <w:rsid w:val="005E6DEA"/>
    <w:rsid w:val="005F38BA"/>
    <w:rsid w:val="005F55C6"/>
    <w:rsid w:val="00600EE7"/>
    <w:rsid w:val="006014E0"/>
    <w:rsid w:val="00613AAD"/>
    <w:rsid w:val="00613CA7"/>
    <w:rsid w:val="0061545A"/>
    <w:rsid w:val="00615E35"/>
    <w:rsid w:val="006167EC"/>
    <w:rsid w:val="0062275F"/>
    <w:rsid w:val="00623801"/>
    <w:rsid w:val="00625677"/>
    <w:rsid w:val="00625F95"/>
    <w:rsid w:val="006378B0"/>
    <w:rsid w:val="00640AC4"/>
    <w:rsid w:val="00643F71"/>
    <w:rsid w:val="00644B9D"/>
    <w:rsid w:val="0064636E"/>
    <w:rsid w:val="00647AF5"/>
    <w:rsid w:val="0065168C"/>
    <w:rsid w:val="006548C3"/>
    <w:rsid w:val="00655218"/>
    <w:rsid w:val="00657C9F"/>
    <w:rsid w:val="00657F97"/>
    <w:rsid w:val="00664477"/>
    <w:rsid w:val="00665FEB"/>
    <w:rsid w:val="0067266F"/>
    <w:rsid w:val="00675B7D"/>
    <w:rsid w:val="00677A84"/>
    <w:rsid w:val="0068488A"/>
    <w:rsid w:val="00690E88"/>
    <w:rsid w:val="00693BB9"/>
    <w:rsid w:val="0069458B"/>
    <w:rsid w:val="006951F8"/>
    <w:rsid w:val="00695459"/>
    <w:rsid w:val="006A1543"/>
    <w:rsid w:val="006A3EDE"/>
    <w:rsid w:val="006A725B"/>
    <w:rsid w:val="006B01AC"/>
    <w:rsid w:val="006B5876"/>
    <w:rsid w:val="006B5FEB"/>
    <w:rsid w:val="006B74BA"/>
    <w:rsid w:val="006B7793"/>
    <w:rsid w:val="006C3105"/>
    <w:rsid w:val="006C31DB"/>
    <w:rsid w:val="006C3BA0"/>
    <w:rsid w:val="006D11ED"/>
    <w:rsid w:val="006D2764"/>
    <w:rsid w:val="006E7A3A"/>
    <w:rsid w:val="006F2ABE"/>
    <w:rsid w:val="006F3ADA"/>
    <w:rsid w:val="006F4663"/>
    <w:rsid w:val="006F5872"/>
    <w:rsid w:val="006F6300"/>
    <w:rsid w:val="007003AB"/>
    <w:rsid w:val="00702390"/>
    <w:rsid w:val="007079C8"/>
    <w:rsid w:val="00707C9D"/>
    <w:rsid w:val="00712791"/>
    <w:rsid w:val="0071580A"/>
    <w:rsid w:val="0071599A"/>
    <w:rsid w:val="0071613E"/>
    <w:rsid w:val="00717A15"/>
    <w:rsid w:val="007244EF"/>
    <w:rsid w:val="0072691F"/>
    <w:rsid w:val="00727CB2"/>
    <w:rsid w:val="00732755"/>
    <w:rsid w:val="00732CFF"/>
    <w:rsid w:val="00734196"/>
    <w:rsid w:val="00736350"/>
    <w:rsid w:val="00740DA0"/>
    <w:rsid w:val="007432AA"/>
    <w:rsid w:val="0075053C"/>
    <w:rsid w:val="00750C37"/>
    <w:rsid w:val="00751325"/>
    <w:rsid w:val="00751A2B"/>
    <w:rsid w:val="00751DA2"/>
    <w:rsid w:val="007547CA"/>
    <w:rsid w:val="00757AB9"/>
    <w:rsid w:val="0076109B"/>
    <w:rsid w:val="0076753C"/>
    <w:rsid w:val="00771DEA"/>
    <w:rsid w:val="00777C67"/>
    <w:rsid w:val="007802AC"/>
    <w:rsid w:val="00780723"/>
    <w:rsid w:val="00787D35"/>
    <w:rsid w:val="00790B8C"/>
    <w:rsid w:val="00790C7E"/>
    <w:rsid w:val="007938B1"/>
    <w:rsid w:val="007940E2"/>
    <w:rsid w:val="0079429F"/>
    <w:rsid w:val="00796AD6"/>
    <w:rsid w:val="007A0139"/>
    <w:rsid w:val="007B030C"/>
    <w:rsid w:val="007B2F61"/>
    <w:rsid w:val="007B5478"/>
    <w:rsid w:val="007B69BC"/>
    <w:rsid w:val="007B7404"/>
    <w:rsid w:val="007C075B"/>
    <w:rsid w:val="007C0DF5"/>
    <w:rsid w:val="007C4F57"/>
    <w:rsid w:val="007D03DF"/>
    <w:rsid w:val="007D7773"/>
    <w:rsid w:val="007E0E69"/>
    <w:rsid w:val="007E4AB9"/>
    <w:rsid w:val="007E607E"/>
    <w:rsid w:val="007E6E8D"/>
    <w:rsid w:val="007F789E"/>
    <w:rsid w:val="00801D4D"/>
    <w:rsid w:val="00801F60"/>
    <w:rsid w:val="00811995"/>
    <w:rsid w:val="00841A5B"/>
    <w:rsid w:val="00847872"/>
    <w:rsid w:val="00847B16"/>
    <w:rsid w:val="00852A76"/>
    <w:rsid w:val="00852D60"/>
    <w:rsid w:val="008532CF"/>
    <w:rsid w:val="00854672"/>
    <w:rsid w:val="00857610"/>
    <w:rsid w:val="00857B2B"/>
    <w:rsid w:val="0086449C"/>
    <w:rsid w:val="0086524D"/>
    <w:rsid w:val="00865F7E"/>
    <w:rsid w:val="00870086"/>
    <w:rsid w:val="0087049B"/>
    <w:rsid w:val="00871B3E"/>
    <w:rsid w:val="00873B75"/>
    <w:rsid w:val="008804CB"/>
    <w:rsid w:val="008818E3"/>
    <w:rsid w:val="00883B2F"/>
    <w:rsid w:val="00886F00"/>
    <w:rsid w:val="0089522A"/>
    <w:rsid w:val="00897725"/>
    <w:rsid w:val="008A1443"/>
    <w:rsid w:val="008B2DF7"/>
    <w:rsid w:val="008B3400"/>
    <w:rsid w:val="008B5E9D"/>
    <w:rsid w:val="008C1AB5"/>
    <w:rsid w:val="008C39FD"/>
    <w:rsid w:val="008C3AEC"/>
    <w:rsid w:val="008C526B"/>
    <w:rsid w:val="008C5C80"/>
    <w:rsid w:val="008D0AE8"/>
    <w:rsid w:val="008D11C8"/>
    <w:rsid w:val="008D3064"/>
    <w:rsid w:val="008D425A"/>
    <w:rsid w:val="008D4936"/>
    <w:rsid w:val="008D4E40"/>
    <w:rsid w:val="008D78D7"/>
    <w:rsid w:val="008E5E7C"/>
    <w:rsid w:val="008E6CC9"/>
    <w:rsid w:val="008F096F"/>
    <w:rsid w:val="00902FE9"/>
    <w:rsid w:val="00907B11"/>
    <w:rsid w:val="0091259D"/>
    <w:rsid w:val="009128CD"/>
    <w:rsid w:val="009142D6"/>
    <w:rsid w:val="009144EC"/>
    <w:rsid w:val="00914EFE"/>
    <w:rsid w:val="00915C5F"/>
    <w:rsid w:val="0091739C"/>
    <w:rsid w:val="009204CD"/>
    <w:rsid w:val="009232F7"/>
    <w:rsid w:val="0092436C"/>
    <w:rsid w:val="00925CA7"/>
    <w:rsid w:val="0093117B"/>
    <w:rsid w:val="009370B8"/>
    <w:rsid w:val="00956958"/>
    <w:rsid w:val="00956F97"/>
    <w:rsid w:val="009609DC"/>
    <w:rsid w:val="00963D53"/>
    <w:rsid w:val="009654BA"/>
    <w:rsid w:val="00970032"/>
    <w:rsid w:val="009703A2"/>
    <w:rsid w:val="00971A16"/>
    <w:rsid w:val="009726CD"/>
    <w:rsid w:val="009778FC"/>
    <w:rsid w:val="00987405"/>
    <w:rsid w:val="00991930"/>
    <w:rsid w:val="00994193"/>
    <w:rsid w:val="009A0C4B"/>
    <w:rsid w:val="009A3F95"/>
    <w:rsid w:val="009A534F"/>
    <w:rsid w:val="009A7831"/>
    <w:rsid w:val="009B0F20"/>
    <w:rsid w:val="009B6427"/>
    <w:rsid w:val="009B6621"/>
    <w:rsid w:val="009B767D"/>
    <w:rsid w:val="009C0EA8"/>
    <w:rsid w:val="009C3B81"/>
    <w:rsid w:val="009D6217"/>
    <w:rsid w:val="009E2F89"/>
    <w:rsid w:val="009E7FA2"/>
    <w:rsid w:val="009F711E"/>
    <w:rsid w:val="00A00923"/>
    <w:rsid w:val="00A03BEC"/>
    <w:rsid w:val="00A051C6"/>
    <w:rsid w:val="00A0557C"/>
    <w:rsid w:val="00A06B54"/>
    <w:rsid w:val="00A07914"/>
    <w:rsid w:val="00A11275"/>
    <w:rsid w:val="00A11365"/>
    <w:rsid w:val="00A2299C"/>
    <w:rsid w:val="00A23D72"/>
    <w:rsid w:val="00A367EB"/>
    <w:rsid w:val="00A410A0"/>
    <w:rsid w:val="00A41142"/>
    <w:rsid w:val="00A50B94"/>
    <w:rsid w:val="00A52E7E"/>
    <w:rsid w:val="00A53288"/>
    <w:rsid w:val="00A532CA"/>
    <w:rsid w:val="00A550D5"/>
    <w:rsid w:val="00A55C86"/>
    <w:rsid w:val="00A57670"/>
    <w:rsid w:val="00A649B1"/>
    <w:rsid w:val="00A75754"/>
    <w:rsid w:val="00A7645D"/>
    <w:rsid w:val="00A77390"/>
    <w:rsid w:val="00A80634"/>
    <w:rsid w:val="00A86A08"/>
    <w:rsid w:val="00A877CE"/>
    <w:rsid w:val="00A9218C"/>
    <w:rsid w:val="00A94595"/>
    <w:rsid w:val="00A94CD1"/>
    <w:rsid w:val="00A96028"/>
    <w:rsid w:val="00A9626F"/>
    <w:rsid w:val="00A97129"/>
    <w:rsid w:val="00AA648F"/>
    <w:rsid w:val="00AA6B3D"/>
    <w:rsid w:val="00AB1411"/>
    <w:rsid w:val="00AB1519"/>
    <w:rsid w:val="00AB73B1"/>
    <w:rsid w:val="00AC66AC"/>
    <w:rsid w:val="00AC7895"/>
    <w:rsid w:val="00AD12E6"/>
    <w:rsid w:val="00AD1D65"/>
    <w:rsid w:val="00AD3C6F"/>
    <w:rsid w:val="00AE0FDE"/>
    <w:rsid w:val="00AE694A"/>
    <w:rsid w:val="00AE6F53"/>
    <w:rsid w:val="00AF6A49"/>
    <w:rsid w:val="00B01134"/>
    <w:rsid w:val="00B05A42"/>
    <w:rsid w:val="00B07334"/>
    <w:rsid w:val="00B11E65"/>
    <w:rsid w:val="00B12B5D"/>
    <w:rsid w:val="00B13659"/>
    <w:rsid w:val="00B14CA7"/>
    <w:rsid w:val="00B21BD9"/>
    <w:rsid w:val="00B21F78"/>
    <w:rsid w:val="00B222C7"/>
    <w:rsid w:val="00B22A16"/>
    <w:rsid w:val="00B3076C"/>
    <w:rsid w:val="00B337AA"/>
    <w:rsid w:val="00B34722"/>
    <w:rsid w:val="00B409DD"/>
    <w:rsid w:val="00B438B1"/>
    <w:rsid w:val="00B443E5"/>
    <w:rsid w:val="00B528EA"/>
    <w:rsid w:val="00B53A72"/>
    <w:rsid w:val="00B611F8"/>
    <w:rsid w:val="00B65C49"/>
    <w:rsid w:val="00B67E52"/>
    <w:rsid w:val="00B70191"/>
    <w:rsid w:val="00B716A2"/>
    <w:rsid w:val="00B77328"/>
    <w:rsid w:val="00B8253C"/>
    <w:rsid w:val="00B83C30"/>
    <w:rsid w:val="00B848F0"/>
    <w:rsid w:val="00B902D0"/>
    <w:rsid w:val="00B95599"/>
    <w:rsid w:val="00B95854"/>
    <w:rsid w:val="00B95B64"/>
    <w:rsid w:val="00BA2AFF"/>
    <w:rsid w:val="00BA34F6"/>
    <w:rsid w:val="00BA67EB"/>
    <w:rsid w:val="00BB222F"/>
    <w:rsid w:val="00BB497C"/>
    <w:rsid w:val="00BB4DFC"/>
    <w:rsid w:val="00BC0EA5"/>
    <w:rsid w:val="00BC2953"/>
    <w:rsid w:val="00BC62FC"/>
    <w:rsid w:val="00BD711D"/>
    <w:rsid w:val="00BE3AE7"/>
    <w:rsid w:val="00BE69F3"/>
    <w:rsid w:val="00BE7852"/>
    <w:rsid w:val="00BF1E34"/>
    <w:rsid w:val="00BF272D"/>
    <w:rsid w:val="00BF3F4C"/>
    <w:rsid w:val="00C03AED"/>
    <w:rsid w:val="00C03EF7"/>
    <w:rsid w:val="00C06BB4"/>
    <w:rsid w:val="00C077E9"/>
    <w:rsid w:val="00C106CA"/>
    <w:rsid w:val="00C12227"/>
    <w:rsid w:val="00C14631"/>
    <w:rsid w:val="00C152C5"/>
    <w:rsid w:val="00C1786D"/>
    <w:rsid w:val="00C24261"/>
    <w:rsid w:val="00C3422D"/>
    <w:rsid w:val="00C35649"/>
    <w:rsid w:val="00C368A6"/>
    <w:rsid w:val="00C420D7"/>
    <w:rsid w:val="00C433E5"/>
    <w:rsid w:val="00C564D0"/>
    <w:rsid w:val="00C61A29"/>
    <w:rsid w:val="00C763A7"/>
    <w:rsid w:val="00C7689C"/>
    <w:rsid w:val="00C77845"/>
    <w:rsid w:val="00C800BF"/>
    <w:rsid w:val="00C80649"/>
    <w:rsid w:val="00C82F4D"/>
    <w:rsid w:val="00C84AFB"/>
    <w:rsid w:val="00C87445"/>
    <w:rsid w:val="00C90866"/>
    <w:rsid w:val="00CA1113"/>
    <w:rsid w:val="00CA26D9"/>
    <w:rsid w:val="00CA4C6C"/>
    <w:rsid w:val="00CA4E0D"/>
    <w:rsid w:val="00CA5FF3"/>
    <w:rsid w:val="00CB0BC1"/>
    <w:rsid w:val="00CB5F7C"/>
    <w:rsid w:val="00CC01C3"/>
    <w:rsid w:val="00CC614C"/>
    <w:rsid w:val="00CD3F35"/>
    <w:rsid w:val="00CD4B0A"/>
    <w:rsid w:val="00CD5A44"/>
    <w:rsid w:val="00CE1452"/>
    <w:rsid w:val="00CE5392"/>
    <w:rsid w:val="00CF08CA"/>
    <w:rsid w:val="00CF15F4"/>
    <w:rsid w:val="00CF1929"/>
    <w:rsid w:val="00D03530"/>
    <w:rsid w:val="00D06758"/>
    <w:rsid w:val="00D067AD"/>
    <w:rsid w:val="00D1473F"/>
    <w:rsid w:val="00D22E5E"/>
    <w:rsid w:val="00D25231"/>
    <w:rsid w:val="00D27639"/>
    <w:rsid w:val="00D33D29"/>
    <w:rsid w:val="00D3730C"/>
    <w:rsid w:val="00D40C13"/>
    <w:rsid w:val="00D416AF"/>
    <w:rsid w:val="00D47F0A"/>
    <w:rsid w:val="00D56A84"/>
    <w:rsid w:val="00D5741D"/>
    <w:rsid w:val="00D61F55"/>
    <w:rsid w:val="00D63474"/>
    <w:rsid w:val="00D654E7"/>
    <w:rsid w:val="00D66747"/>
    <w:rsid w:val="00D74782"/>
    <w:rsid w:val="00D75E27"/>
    <w:rsid w:val="00D81EFF"/>
    <w:rsid w:val="00D8203F"/>
    <w:rsid w:val="00D840B7"/>
    <w:rsid w:val="00D86395"/>
    <w:rsid w:val="00D944F0"/>
    <w:rsid w:val="00D968E8"/>
    <w:rsid w:val="00DA4623"/>
    <w:rsid w:val="00DA707E"/>
    <w:rsid w:val="00DB209F"/>
    <w:rsid w:val="00DB5019"/>
    <w:rsid w:val="00DB6D56"/>
    <w:rsid w:val="00DD3CFB"/>
    <w:rsid w:val="00DE444C"/>
    <w:rsid w:val="00DE7470"/>
    <w:rsid w:val="00DF0BAD"/>
    <w:rsid w:val="00DF0C55"/>
    <w:rsid w:val="00E007B5"/>
    <w:rsid w:val="00E01CEE"/>
    <w:rsid w:val="00E0201A"/>
    <w:rsid w:val="00E05AC5"/>
    <w:rsid w:val="00E05DFE"/>
    <w:rsid w:val="00E05F9C"/>
    <w:rsid w:val="00E06DEC"/>
    <w:rsid w:val="00E10266"/>
    <w:rsid w:val="00E134BF"/>
    <w:rsid w:val="00E20B92"/>
    <w:rsid w:val="00E21C50"/>
    <w:rsid w:val="00E23B2A"/>
    <w:rsid w:val="00E250B8"/>
    <w:rsid w:val="00E25C2B"/>
    <w:rsid w:val="00E27CA7"/>
    <w:rsid w:val="00E336EC"/>
    <w:rsid w:val="00E35BC1"/>
    <w:rsid w:val="00E370C0"/>
    <w:rsid w:val="00E41EC1"/>
    <w:rsid w:val="00E423E2"/>
    <w:rsid w:val="00E45709"/>
    <w:rsid w:val="00E50403"/>
    <w:rsid w:val="00E52941"/>
    <w:rsid w:val="00E5532A"/>
    <w:rsid w:val="00E56813"/>
    <w:rsid w:val="00E577A4"/>
    <w:rsid w:val="00E62FB4"/>
    <w:rsid w:val="00E65FA3"/>
    <w:rsid w:val="00E71ECB"/>
    <w:rsid w:val="00E73D13"/>
    <w:rsid w:val="00E75179"/>
    <w:rsid w:val="00E80053"/>
    <w:rsid w:val="00E803F6"/>
    <w:rsid w:val="00E82D15"/>
    <w:rsid w:val="00E86BB3"/>
    <w:rsid w:val="00E87004"/>
    <w:rsid w:val="00E87DAD"/>
    <w:rsid w:val="00E90C88"/>
    <w:rsid w:val="00E914FF"/>
    <w:rsid w:val="00EA056A"/>
    <w:rsid w:val="00EA579E"/>
    <w:rsid w:val="00EA7F8A"/>
    <w:rsid w:val="00EC3767"/>
    <w:rsid w:val="00EC3AD4"/>
    <w:rsid w:val="00EC54DD"/>
    <w:rsid w:val="00ED05DD"/>
    <w:rsid w:val="00ED1023"/>
    <w:rsid w:val="00ED2F3E"/>
    <w:rsid w:val="00ED5430"/>
    <w:rsid w:val="00ED7B8B"/>
    <w:rsid w:val="00ED7BC2"/>
    <w:rsid w:val="00EE0BB8"/>
    <w:rsid w:val="00EE1BC3"/>
    <w:rsid w:val="00EE3D2C"/>
    <w:rsid w:val="00EE4961"/>
    <w:rsid w:val="00EE5453"/>
    <w:rsid w:val="00EE7469"/>
    <w:rsid w:val="00EF1074"/>
    <w:rsid w:val="00EF3174"/>
    <w:rsid w:val="00EF52D5"/>
    <w:rsid w:val="00EF6EC6"/>
    <w:rsid w:val="00F003E1"/>
    <w:rsid w:val="00F012B5"/>
    <w:rsid w:val="00F01843"/>
    <w:rsid w:val="00F01A58"/>
    <w:rsid w:val="00F01F2F"/>
    <w:rsid w:val="00F037F1"/>
    <w:rsid w:val="00F04490"/>
    <w:rsid w:val="00F155FD"/>
    <w:rsid w:val="00F1605F"/>
    <w:rsid w:val="00F20488"/>
    <w:rsid w:val="00F30262"/>
    <w:rsid w:val="00F30848"/>
    <w:rsid w:val="00F407D4"/>
    <w:rsid w:val="00F43EB1"/>
    <w:rsid w:val="00F4415E"/>
    <w:rsid w:val="00F44305"/>
    <w:rsid w:val="00F50B7F"/>
    <w:rsid w:val="00F5143A"/>
    <w:rsid w:val="00F5480D"/>
    <w:rsid w:val="00F642FA"/>
    <w:rsid w:val="00F65F33"/>
    <w:rsid w:val="00F76C1A"/>
    <w:rsid w:val="00F8172E"/>
    <w:rsid w:val="00F82D72"/>
    <w:rsid w:val="00F83F72"/>
    <w:rsid w:val="00F847F5"/>
    <w:rsid w:val="00F85C6A"/>
    <w:rsid w:val="00F908D5"/>
    <w:rsid w:val="00F91DE3"/>
    <w:rsid w:val="00F92A46"/>
    <w:rsid w:val="00FA1685"/>
    <w:rsid w:val="00FB251D"/>
    <w:rsid w:val="00FB7087"/>
    <w:rsid w:val="00FC1C87"/>
    <w:rsid w:val="00FC5339"/>
    <w:rsid w:val="00FC6E8E"/>
    <w:rsid w:val="00FC7D77"/>
    <w:rsid w:val="00FC7F0D"/>
    <w:rsid w:val="00FD26E0"/>
    <w:rsid w:val="00FD6EB4"/>
    <w:rsid w:val="00FD7B17"/>
    <w:rsid w:val="00FE1871"/>
    <w:rsid w:val="00FE2B5D"/>
    <w:rsid w:val="00FE2FF3"/>
    <w:rsid w:val="00FE3E71"/>
    <w:rsid w:val="00FE3F61"/>
    <w:rsid w:val="00FE56A2"/>
    <w:rsid w:val="00FF099A"/>
    <w:rsid w:val="00FF67EC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28B4AFC-4304-4602-A86B-9206DB5F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953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66747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6527F"/>
    <w:pPr>
      <w:keepNext/>
      <w:numPr>
        <w:numId w:val="5"/>
      </w:numPr>
      <w:tabs>
        <w:tab w:val="left" w:pos="1418"/>
      </w:tabs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6527F"/>
    <w:pPr>
      <w:keepNext/>
      <w:spacing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D66747"/>
    <w:rPr>
      <w:rFonts w:ascii="Calibri" w:hAnsi="Calibri"/>
      <w:b/>
      <w:bCs/>
      <w:kern w:val="32"/>
      <w:sz w:val="32"/>
      <w:szCs w:val="32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character" w:customStyle="1" w:styleId="Heading2Char">
    <w:name w:val="Heading 2 Char"/>
    <w:link w:val="Heading2"/>
    <w:rsid w:val="00F30848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36527F"/>
    <w:rPr>
      <w:rFonts w:ascii="Calibri" w:hAnsi="Calibri" w:cs="Arial"/>
      <w:b/>
      <w:bCs/>
      <w:sz w:val="28"/>
      <w:szCs w:val="26"/>
      <w:lang w:val="en-US" w:eastAsia="en-US"/>
    </w:rPr>
  </w:style>
  <w:style w:type="paragraph" w:customStyle="1" w:styleId="Score">
    <w:name w:val="Score"/>
    <w:basedOn w:val="Normal"/>
    <w:link w:val="ScoreChar"/>
    <w:qFormat/>
    <w:rsid w:val="000E4EBF"/>
    <w:pPr>
      <w:spacing w:before="60" w:after="0"/>
      <w:jc w:val="right"/>
    </w:pPr>
    <w:rPr>
      <w:szCs w:val="22"/>
    </w:rPr>
  </w:style>
  <w:style w:type="character" w:customStyle="1" w:styleId="ScoreChar">
    <w:name w:val="Score Char"/>
    <w:link w:val="Score"/>
    <w:rsid w:val="000E4EBF"/>
    <w:rPr>
      <w:rFonts w:ascii="Calibri" w:hAnsi="Calibri"/>
      <w:sz w:val="24"/>
      <w:szCs w:val="22"/>
    </w:rPr>
  </w:style>
  <w:style w:type="character" w:customStyle="1" w:styleId="Heading4Char">
    <w:name w:val="Heading 4 Char"/>
    <w:link w:val="Heading4"/>
    <w:rsid w:val="0036527F"/>
    <w:rPr>
      <w:rFonts w:ascii="Calibri" w:eastAsia="Times New Roman" w:hAnsi="Calibri" w:cs="Times New Roman"/>
      <w:b/>
      <w:bCs/>
      <w:sz w:val="24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3F5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9611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20270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3205">
                          <w:marLeft w:val="75"/>
                          <w:marRight w:val="0"/>
                          <w:marTop w:val="0"/>
                          <w:marBottom w:val="150"/>
                          <w:divBdr>
                            <w:top w:val="dotted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636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11450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0C4BF-7F87-41EF-AF91-C610C254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365</TotalTime>
  <Pages>7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Essentials Exam</vt:lpstr>
    </vt:vector>
  </TitlesOfParts>
  <Company>Telerik Corporation</Company>
  <LinksUpToDate>false</LinksUpToDate>
  <CharactersWithSpaces>6573</CharactersWithSpaces>
  <SharedDoc>false</SharedDoc>
  <HLinks>
    <vt:vector size="12" baseType="variant">
      <vt:variant>
        <vt:i4>6619242</vt:i4>
      </vt:variant>
      <vt:variant>
        <vt:i4>0</vt:i4>
      </vt:variant>
      <vt:variant>
        <vt:i4>0</vt:i4>
      </vt:variant>
      <vt:variant>
        <vt:i4>5</vt:i4>
      </vt:variant>
      <vt:variant>
        <vt:lpwstr>Poll-System-Web-Design.pptx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Essentials Exam</dc:title>
  <dc:creator>Svetlin Nakov</dc:creator>
  <cp:lastModifiedBy>N.Kolarov</cp:lastModifiedBy>
  <cp:revision>12</cp:revision>
  <cp:lastPrinted>2010-07-05T14:06:00Z</cp:lastPrinted>
  <dcterms:created xsi:type="dcterms:W3CDTF">2013-10-07T06:43:00Z</dcterms:created>
  <dcterms:modified xsi:type="dcterms:W3CDTF">2013-10-07T13:34:00Z</dcterms:modified>
</cp:coreProperties>
</file>